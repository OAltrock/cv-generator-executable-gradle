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06C42950" w:rsidR="001D07AA" w:rsidRPr="00241430" w:rsidRDefault="00272B73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0]}</w:t>
            </w:r>
          </w:p>
          <w:p w14:paraId="7C4D982D" w14:textId="04651F5A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2]}</w:t>
            </w:r>
          </w:p>
          <w:p w14:paraId="47D3F7F9" w14:textId="54254728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4]}</w:t>
            </w:r>
          </w:p>
        </w:tc>
        <w:tc>
          <w:tcPr>
            <w:tcW w:w="4814" w:type="dxa"/>
          </w:tcPr>
          <w:p w14:paraId="29DCEE97" w14:textId="2609AB8C" w:rsidR="001D07AA" w:rsidRPr="00241430" w:rsidRDefault="002A59E6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1]}</w:t>
            </w:r>
          </w:p>
          <w:p w14:paraId="1BB9D63F" w14:textId="5F8D442F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3]}</w:t>
            </w:r>
          </w:p>
          <w:p w14:paraId="435CFBFD" w14:textId="6B59BB37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5]}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</w:t>
            </w:r>
            <w:proofErr w:type="gramStart"/>
            <w:r w:rsidRPr="005F16E5">
              <w:rPr>
                <w:i/>
                <w:iCs/>
              </w:rPr>
              <w:t>].</w:t>
            </w:r>
            <w:proofErr w:type="spellStart"/>
            <w:r w:rsidRPr="005F16E5">
              <w:rPr>
                <w:i/>
                <w:iCs/>
              </w:rPr>
              <w:t>companyName</w:t>
            </w:r>
            <w:proofErr w:type="spellEnd"/>
            <w:proofErr w:type="gramEnd"/>
            <w:r w:rsidRPr="005F16E5">
              <w:rPr>
                <w:i/>
                <w:iCs/>
              </w:rPr>
              <w:t>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>].</w:t>
            </w:r>
            <w:proofErr w:type="spellStart"/>
            <w:r w:rsidR="00040FFD" w:rsidRPr="00040FFD">
              <w:rPr>
                <w:i/>
                <w:iCs/>
              </w:rPr>
              <w:t>startDate</w:t>
            </w:r>
            <w:proofErr w:type="spellEnd"/>
            <w:r w:rsidR="00040FFD" w:rsidRPr="00040FFD">
              <w:rPr>
                <w:i/>
                <w:iCs/>
              </w:rPr>
              <w:t xml:space="preserve">} – </w:t>
            </w:r>
            <w:r w:rsidR="00EB3978" w:rsidRPr="00EB3978">
              <w:rPr>
                <w:i/>
                <w:iCs/>
              </w:rPr>
              <w:t>{experiences[0].</w:t>
            </w:r>
            <w:proofErr w:type="spellStart"/>
            <w:r w:rsidR="00EB3978" w:rsidRPr="00EB3978">
              <w:rPr>
                <w:i/>
                <w:iCs/>
              </w:rPr>
              <w:t>endDate</w:t>
            </w:r>
            <w:proofErr w:type="spellEnd"/>
            <w:r w:rsidR="00EB3978" w:rsidRPr="00EB3978">
              <w:rPr>
                <w:i/>
                <w:iCs/>
              </w:rPr>
              <w:t>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</w:t>
            </w:r>
            <w:proofErr w:type="gramStart"/>
            <w:r w:rsidR="003230A5">
              <w:t>].description</w:t>
            </w:r>
            <w:proofErr w:type="gramEnd"/>
            <w:r w:rsidR="003230A5">
              <w:t>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0D74595A" w14:textId="77777777" w:rsidR="00040FFD" w:rsidRDefault="00040FFD" w:rsidP="00CE7FF1">
      <w:pPr>
        <w:pStyle w:val="Body"/>
        <w:spacing w:before="120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proofErr w:type="gramStart"/>
            <w:r w:rsidRPr="00040FFD">
              <w:rPr>
                <w:i/>
                <w:iCs/>
              </w:rPr>
              <w:t>].</w:t>
            </w:r>
            <w:proofErr w:type="spellStart"/>
            <w:r w:rsidRPr="00040FFD">
              <w:rPr>
                <w:i/>
                <w:iCs/>
              </w:rPr>
              <w:t>companyName</w:t>
            </w:r>
            <w:proofErr w:type="spellEnd"/>
            <w:proofErr w:type="gramEnd"/>
            <w:r w:rsidRPr="00040FFD">
              <w:rPr>
                <w:i/>
                <w:iCs/>
              </w:rPr>
              <w:t xml:space="preserve">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</w:t>
            </w:r>
            <w:proofErr w:type="spellStart"/>
            <w:r w:rsidR="008B2E99" w:rsidRPr="008B2E99">
              <w:rPr>
                <w:i/>
                <w:iCs/>
              </w:rPr>
              <w:t>startDate</w:t>
            </w:r>
            <w:proofErr w:type="spellEnd"/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</w:t>
            </w:r>
            <w:proofErr w:type="spellStart"/>
            <w:r w:rsidR="00887460" w:rsidRPr="00887460">
              <w:rPr>
                <w:i/>
                <w:iCs/>
              </w:rPr>
              <w:t>endDate</w:t>
            </w:r>
            <w:proofErr w:type="spellEnd"/>
            <w:r w:rsidR="00887460" w:rsidRPr="00887460">
              <w:rPr>
                <w:i/>
                <w:iCs/>
              </w:rPr>
              <w:t>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65C32783" w14:textId="77777777" w:rsidR="00423665" w:rsidRDefault="00423665" w:rsidP="00CE7FF1">
      <w:pPr>
        <w:pStyle w:val="Body"/>
        <w:spacing w:before="120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</w:t>
            </w:r>
            <w:proofErr w:type="gramStart"/>
            <w:r>
              <w:t>].</w:t>
            </w:r>
            <w:proofErr w:type="spellStart"/>
            <w:r>
              <w:t>jobTitle</w:t>
            </w:r>
            <w:proofErr w:type="spellEnd"/>
            <w:proofErr w:type="gramEnd"/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proofErr w:type="gramStart"/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companyName</w:t>
            </w:r>
            <w:proofErr w:type="spellEnd"/>
            <w:proofErr w:type="gram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startDate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</w:t>
            </w:r>
            <w:proofErr w:type="spellStart"/>
            <w:r w:rsidR="0090010C" w:rsidRPr="0090010C">
              <w:rPr>
                <w:i/>
                <w:iCs/>
              </w:rPr>
              <w:t>endDate</w:t>
            </w:r>
            <w:proofErr w:type="spellEnd"/>
            <w:r w:rsidR="0090010C" w:rsidRPr="0090010C">
              <w:rPr>
                <w:i/>
                <w:iCs/>
              </w:rPr>
              <w:t>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253F1DEB" w:rsidR="00B51F18" w:rsidRDefault="0094687C" w:rsidP="002C3C6E">
            <w:pPr>
              <w:pStyle w:val="BodyBold"/>
              <w:spacing w:before="120"/>
            </w:pPr>
            <w:r>
              <w:t xml:space="preserve">Stream: </w:t>
            </w:r>
            <w:r w:rsidR="00D442A2">
              <w:t>{</w:t>
            </w:r>
            <w:proofErr w:type="spellStart"/>
            <w:proofErr w:type="gramStart"/>
            <w:r w:rsidR="00D442A2">
              <w:t>stream.streamName</w:t>
            </w:r>
            <w:proofErr w:type="spellEnd"/>
            <w:proofErr w:type="gramEnd"/>
            <w:r w:rsidR="00D442A2">
              <w:t>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F9F7428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29045B">
              <w:rPr>
                <w:i/>
                <w:iCs/>
              </w:rPr>
              <w:t>{</w:t>
            </w:r>
            <w:proofErr w:type="spellStart"/>
            <w:proofErr w:type="gramStart"/>
            <w:r w:rsidR="0029045B">
              <w:rPr>
                <w:i/>
                <w:iCs/>
              </w:rPr>
              <w:t>stream.startDate</w:t>
            </w:r>
            <w:proofErr w:type="spellEnd"/>
            <w:proofErr w:type="gramEnd"/>
            <w:r w:rsidR="0029045B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29045B">
              <w:rPr>
                <w:i/>
                <w:iCs/>
              </w:rPr>
              <w:t>{</w:t>
            </w:r>
            <w:proofErr w:type="spellStart"/>
            <w:r w:rsidR="0029045B">
              <w:rPr>
                <w:i/>
                <w:iCs/>
              </w:rPr>
              <w:t>stream.endDate</w:t>
            </w:r>
            <w:proofErr w:type="spellEnd"/>
            <w:r w:rsidR="0029045B">
              <w:rPr>
                <w:i/>
                <w:iCs/>
              </w:rPr>
              <w:t>}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5D4664D8" w:rsidR="00C13D5C" w:rsidRPr="00241430" w:rsidRDefault="004D3A21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[0]}</w:t>
            </w:r>
          </w:p>
          <w:p w14:paraId="0851F92A" w14:textId="55F33F66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[2]}</w:t>
            </w:r>
          </w:p>
          <w:p w14:paraId="0612152C" w14:textId="77777777" w:rsidR="005C53AE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[4]}</w:t>
            </w:r>
          </w:p>
          <w:p w14:paraId="4BD08065" w14:textId="68BF5E25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297210"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[6]}</w:t>
            </w:r>
          </w:p>
        </w:tc>
        <w:tc>
          <w:tcPr>
            <w:tcW w:w="4814" w:type="dxa"/>
          </w:tcPr>
          <w:p w14:paraId="18DA8F1E" w14:textId="75CD3EBF" w:rsidR="0074365B" w:rsidRPr="00241430" w:rsidRDefault="004D3A21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4D3A21">
              <w:t>{</w:t>
            </w:r>
            <w:proofErr w:type="spellStart"/>
            <w:proofErr w:type="gramStart"/>
            <w:r w:rsidRPr="004D3A21">
              <w:t>stream.Skills</w:t>
            </w:r>
            <w:proofErr w:type="spellEnd"/>
            <w:proofErr w:type="gramEnd"/>
            <w:r w:rsidRPr="004D3A21">
              <w:t>[</w:t>
            </w:r>
            <w:r>
              <w:t>1</w:t>
            </w:r>
            <w:r w:rsidRPr="004D3A21">
              <w:t>]</w:t>
            </w:r>
            <w:r>
              <w:t>}</w:t>
            </w:r>
          </w:p>
          <w:p w14:paraId="13B11F02" w14:textId="5B02F3AD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[3]}</w:t>
            </w:r>
          </w:p>
          <w:p w14:paraId="6A3B6424" w14:textId="77777777" w:rsidR="00F52139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[5]}</w:t>
            </w:r>
          </w:p>
          <w:p w14:paraId="0CFF508B" w14:textId="291CA864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[7]}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</w:t>
            </w:r>
            <w:proofErr w:type="gramStart"/>
            <w:r w:rsidRPr="00E01AF2">
              <w:t>].</w:t>
            </w:r>
            <w:proofErr w:type="spellStart"/>
            <w:r w:rsidRPr="00E01AF2">
              <w:t>studyTitle</w:t>
            </w:r>
            <w:proofErr w:type="spellEnd"/>
            <w:proofErr w:type="gramEnd"/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</w:t>
            </w:r>
            <w:proofErr w:type="gramStart"/>
            <w:r w:rsidRPr="00725F7B">
              <w:rPr>
                <w:i/>
                <w:iCs/>
              </w:rPr>
              <w:t>].</w:t>
            </w:r>
            <w:proofErr w:type="spellStart"/>
            <w:r w:rsidRPr="00725F7B">
              <w:rPr>
                <w:i/>
                <w:iCs/>
              </w:rPr>
              <w:t>universityName</w:t>
            </w:r>
            <w:proofErr w:type="spellEnd"/>
            <w:proofErr w:type="gram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</w:t>
            </w:r>
            <w:proofErr w:type="spellStart"/>
            <w:r w:rsidRPr="00AA4228">
              <w:rPr>
                <w:i/>
                <w:iCs/>
              </w:rPr>
              <w:t>startDate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</w:t>
            </w:r>
            <w:proofErr w:type="spellStart"/>
            <w:r w:rsidRPr="00E01AF2">
              <w:rPr>
                <w:i/>
                <w:iCs/>
              </w:rPr>
              <w:t>endDate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A545D">
        <w:trPr>
          <w:trHeight w:val="486"/>
        </w:trPr>
        <w:tc>
          <w:tcPr>
            <w:tcW w:w="4814" w:type="dxa"/>
          </w:tcPr>
          <w:p w14:paraId="4D1E52E9" w14:textId="1C90E723" w:rsidR="00513538" w:rsidRPr="000F4564" w:rsidRDefault="0095208B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0]}</w:t>
            </w:r>
          </w:p>
          <w:p w14:paraId="0BE3E149" w14:textId="166F98A7" w:rsidR="000F4564" w:rsidRPr="000F4564" w:rsidRDefault="000A5D83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A5D83">
              <w:t>{</w:t>
            </w:r>
            <w:proofErr w:type="gramStart"/>
            <w:r w:rsidRPr="000A5D83">
              <w:t>achievements[</w:t>
            </w:r>
            <w:proofErr w:type="gramEnd"/>
            <w:r>
              <w:t>2</w:t>
            </w:r>
            <w:r w:rsidRPr="000A5D83">
              <w:t>]}</w:t>
            </w:r>
          </w:p>
          <w:p w14:paraId="402983D5" w14:textId="1567330B" w:rsidR="00513538" w:rsidRPr="000F4564" w:rsidRDefault="00FE4B6A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FE4B6A">
              <w:t>{languages[0</w:t>
            </w:r>
            <w:proofErr w:type="gramStart"/>
            <w:r w:rsidRPr="00FE4B6A">
              <w:t>].</w:t>
            </w:r>
            <w:proofErr w:type="spellStart"/>
            <w:r w:rsidRPr="00FE4B6A">
              <w:t>languageType</w:t>
            </w:r>
            <w:proofErr w:type="spellEnd"/>
            <w:proofErr w:type="gramEnd"/>
            <w:r w:rsidRPr="00FE4B6A">
              <w:t>}</w:t>
            </w:r>
            <w:r w:rsidR="000F4564">
              <w:t xml:space="preserve"> (</w:t>
            </w:r>
            <w:r w:rsidRPr="00FE4B6A">
              <w:t>{languages[</w:t>
            </w:r>
            <w:r w:rsidR="00D55C40">
              <w:t>0</w:t>
            </w:r>
            <w:r w:rsidRPr="00FE4B6A">
              <w:t>].</w:t>
            </w:r>
            <w:proofErr w:type="spellStart"/>
            <w:r w:rsidRPr="00FE4B6A">
              <w:t>languageLevel</w:t>
            </w:r>
            <w:proofErr w:type="spellEnd"/>
            <w:r w:rsidRPr="00FE4B6A">
              <w:t>}</w:t>
            </w:r>
            <w:r w:rsidR="000F4564">
              <w:t>)</w:t>
            </w:r>
          </w:p>
          <w:p w14:paraId="11B7D0AB" w14:textId="1A5CAD29" w:rsidR="000F4564" w:rsidRPr="00016BF1" w:rsidRDefault="004B7F7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Pr="004B7F7F">
              <w:t>languages[</w:t>
            </w:r>
            <w:r>
              <w:t>2</w:t>
            </w:r>
            <w:proofErr w:type="gramStart"/>
            <w:r w:rsidRPr="004B7F7F">
              <w:t>].</w:t>
            </w:r>
            <w:proofErr w:type="spellStart"/>
            <w:r w:rsidRPr="004B7F7F">
              <w:t>languageType</w:t>
            </w:r>
            <w:proofErr w:type="spellEnd"/>
            <w:proofErr w:type="gramEnd"/>
            <w:r w:rsidRPr="004B7F7F">
              <w:t xml:space="preserve">} </w:t>
            </w:r>
            <w:r w:rsidR="00347703">
              <w:t>(</w:t>
            </w:r>
            <w:r w:rsidR="00347703" w:rsidRPr="00347703">
              <w:t>{languages[2].</w:t>
            </w:r>
            <w:proofErr w:type="spellStart"/>
            <w:r w:rsidR="00347703" w:rsidRPr="00347703">
              <w:t>languageLevel</w:t>
            </w:r>
            <w:proofErr w:type="spellEnd"/>
            <w:r w:rsidR="00347703" w:rsidRPr="00347703">
              <w:t>}</w:t>
            </w:r>
            <w:r>
              <w:t>)</w:t>
            </w:r>
          </w:p>
          <w:p w14:paraId="34333DF4" w14:textId="44D3999A" w:rsidR="000F4564" w:rsidRPr="00016BF1" w:rsidRDefault="000F4564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Pr="00016BF1">
              <w:t>0]}</w:t>
            </w:r>
          </w:p>
          <w:p w14:paraId="1F5F89D7" w14:textId="035690B9" w:rsidR="006C64B0" w:rsidRPr="00016BF1" w:rsidRDefault="00016BF1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="000F4564">
              <w:t>2</w:t>
            </w:r>
            <w:r w:rsidRPr="00016BF1">
              <w:t>]}</w:t>
            </w:r>
          </w:p>
        </w:tc>
        <w:tc>
          <w:tcPr>
            <w:tcW w:w="4814" w:type="dxa"/>
          </w:tcPr>
          <w:p w14:paraId="2F37C4BD" w14:textId="04B88597" w:rsidR="00513538" w:rsidRPr="00C13D5C" w:rsidRDefault="0095208B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1]}</w:t>
            </w:r>
          </w:p>
          <w:p w14:paraId="40F4FBDE" w14:textId="19BD2004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gramStart"/>
            <w:r w:rsidR="00F8701B" w:rsidRPr="00F8701B">
              <w:t>achievements[</w:t>
            </w:r>
            <w:proofErr w:type="gramEnd"/>
            <w:r w:rsidR="00F8701B">
              <w:t>3</w:t>
            </w:r>
            <w:r w:rsidR="00F8701B" w:rsidRPr="00F8701B">
              <w:t>]}</w:t>
            </w:r>
          </w:p>
          <w:p w14:paraId="00009F38" w14:textId="6AA8A762" w:rsidR="000F4564" w:rsidRPr="000F4564" w:rsidRDefault="004B7F7F" w:rsidP="000F4564">
            <w:pPr>
              <w:pStyle w:val="Listenabsatz"/>
              <w:numPr>
                <w:ilvl w:val="0"/>
                <w:numId w:val="1"/>
              </w:numPr>
            </w:pPr>
            <w:r>
              <w:t>{</w:t>
            </w:r>
            <w:r w:rsidRPr="004B7F7F">
              <w:t>languages[</w:t>
            </w:r>
            <w:r>
              <w:t>1</w:t>
            </w:r>
            <w:proofErr w:type="gramStart"/>
            <w:r w:rsidRPr="004B7F7F">
              <w:t>].</w:t>
            </w:r>
            <w:proofErr w:type="spellStart"/>
            <w:r w:rsidRPr="004B7F7F">
              <w:t>languageType</w:t>
            </w:r>
            <w:proofErr w:type="spellEnd"/>
            <w:proofErr w:type="gramEnd"/>
            <w:r w:rsidRPr="004B7F7F">
              <w:t xml:space="preserve">} </w:t>
            </w:r>
            <w:r w:rsidR="007B5CB3">
              <w:t>(</w:t>
            </w:r>
            <w:r w:rsidR="007B5CB3" w:rsidRPr="007B5CB3">
              <w:t>{languages[1].</w:t>
            </w:r>
            <w:proofErr w:type="spellStart"/>
            <w:r w:rsidR="007B5CB3" w:rsidRPr="007B5CB3">
              <w:t>languageLevel</w:t>
            </w:r>
            <w:proofErr w:type="spellEnd"/>
            <w:r w:rsidR="007B5CB3" w:rsidRPr="007B5CB3">
              <w:t>}</w:t>
            </w:r>
            <w:r>
              <w:t>)</w:t>
            </w:r>
          </w:p>
          <w:p w14:paraId="28C95D24" w14:textId="661BF880" w:rsidR="000F4564" w:rsidRPr="00016BF1" w:rsidRDefault="005732C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5732CF">
              <w:t>{languages[3</w:t>
            </w:r>
            <w:proofErr w:type="gramStart"/>
            <w:r w:rsidRPr="005732CF">
              <w:t>].</w:t>
            </w:r>
            <w:proofErr w:type="spellStart"/>
            <w:r w:rsidRPr="005732CF">
              <w:t>languageType</w:t>
            </w:r>
            <w:proofErr w:type="spellEnd"/>
            <w:proofErr w:type="gramEnd"/>
            <w:r w:rsidRPr="005732CF">
              <w:t>}</w:t>
            </w:r>
            <w:r w:rsidR="004B7F7F" w:rsidRPr="004B7F7F">
              <w:t xml:space="preserve"> ({languages[</w:t>
            </w:r>
            <w:r w:rsidR="004B7F7F">
              <w:t>3</w:t>
            </w:r>
            <w:r w:rsidR="004B7F7F" w:rsidRPr="004B7F7F">
              <w:t>].</w:t>
            </w:r>
            <w:proofErr w:type="spellStart"/>
            <w:r w:rsidR="004B7F7F" w:rsidRPr="004B7F7F">
              <w:t>languageLevel</w:t>
            </w:r>
            <w:proofErr w:type="spellEnd"/>
            <w:r w:rsidR="004B7F7F" w:rsidRPr="004B7F7F">
              <w:t>}</w:t>
            </w:r>
            <w:r w:rsidR="004B7F7F">
              <w:t>)</w:t>
            </w:r>
          </w:p>
          <w:p w14:paraId="47804DEB" w14:textId="43EAA39B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1</w:t>
            </w:r>
            <w:r w:rsidRPr="00016BF1">
              <w:t>]}</w:t>
            </w:r>
          </w:p>
          <w:p w14:paraId="09835304" w14:textId="24E398E6" w:rsidR="00C06AFF" w:rsidRPr="004E36BC" w:rsidRDefault="000F4564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3</w:t>
            </w:r>
            <w:r w:rsidRPr="00016BF1">
              <w:t>]}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6F2D" w14:textId="77777777" w:rsidR="000F438B" w:rsidRDefault="000F438B" w:rsidP="00452E00">
      <w:r>
        <w:separator/>
      </w:r>
    </w:p>
  </w:endnote>
  <w:endnote w:type="continuationSeparator" w:id="0">
    <w:p w14:paraId="78093267" w14:textId="77777777" w:rsidR="000F438B" w:rsidRDefault="000F438B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B334" w14:textId="77777777" w:rsidR="000F438B" w:rsidRDefault="000F438B" w:rsidP="00452E00">
      <w:r>
        <w:separator/>
      </w:r>
    </w:p>
  </w:footnote>
  <w:footnote w:type="continuationSeparator" w:id="0">
    <w:p w14:paraId="642CF8C9" w14:textId="77777777" w:rsidR="000F438B" w:rsidRDefault="000F438B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0B7AB45" w:rsidR="00663546" w:rsidRDefault="00663546" w:rsidP="00C41D65">
    <w:pPr>
      <w:pStyle w:val="berschrift1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4D16B345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4541DF78" w14:textId="77777777" w:rsidR="00663546" w:rsidRPr="00843D17" w:rsidRDefault="0074365B" w:rsidP="00967A3A">
    <w:pPr>
      <w:pStyle w:val="BodySubheading1"/>
      <w:spacing w:before="120"/>
    </w:pPr>
    <w:r>
      <w:t>Consultant Level</w:t>
    </w:r>
  </w:p>
  <w:p w14:paraId="0B26C627" w14:textId="717A8B96" w:rsidR="00663546" w:rsidRDefault="000F4564" w:rsidP="001D07AA">
    <w:pPr>
      <w:pStyle w:val="Body"/>
      <w:spacing w:before="60"/>
    </w:pPr>
    <w:r>
      <w:t>{</w:t>
    </w:r>
    <w:proofErr w:type="spellStart"/>
    <w:proofErr w:type="gramStart"/>
    <w:r>
      <w:t>stream.streamName</w:t>
    </w:r>
    <w:proofErr w:type="spellEnd"/>
    <w:proofErr w:type="gramEnd"/>
    <w:r>
      <w:t>}</w:t>
    </w:r>
    <w:r w:rsidR="00DD736D">
      <w:t xml:space="preserve"> | Specialism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3832644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16BF1"/>
    <w:rsid w:val="00040FFD"/>
    <w:rsid w:val="00052B29"/>
    <w:rsid w:val="00062B1B"/>
    <w:rsid w:val="0006676F"/>
    <w:rsid w:val="00082F5B"/>
    <w:rsid w:val="000862E7"/>
    <w:rsid w:val="00096962"/>
    <w:rsid w:val="000A2355"/>
    <w:rsid w:val="000A5D83"/>
    <w:rsid w:val="000C3006"/>
    <w:rsid w:val="000C3369"/>
    <w:rsid w:val="000D66CE"/>
    <w:rsid w:val="000F438B"/>
    <w:rsid w:val="000F4564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2B73"/>
    <w:rsid w:val="002745DE"/>
    <w:rsid w:val="0029045B"/>
    <w:rsid w:val="0029591C"/>
    <w:rsid w:val="00297210"/>
    <w:rsid w:val="002A5159"/>
    <w:rsid w:val="002A545D"/>
    <w:rsid w:val="002A59E6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01858"/>
    <w:rsid w:val="003230A5"/>
    <w:rsid w:val="003257B7"/>
    <w:rsid w:val="00330A8E"/>
    <w:rsid w:val="00346CC2"/>
    <w:rsid w:val="00347703"/>
    <w:rsid w:val="0036181E"/>
    <w:rsid w:val="003628A6"/>
    <w:rsid w:val="00363648"/>
    <w:rsid w:val="003723EF"/>
    <w:rsid w:val="00386FFD"/>
    <w:rsid w:val="00394E34"/>
    <w:rsid w:val="00395585"/>
    <w:rsid w:val="003C0E39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B7F7F"/>
    <w:rsid w:val="004C219E"/>
    <w:rsid w:val="004C281D"/>
    <w:rsid w:val="004C2A2A"/>
    <w:rsid w:val="004C6503"/>
    <w:rsid w:val="004D0995"/>
    <w:rsid w:val="004D3A21"/>
    <w:rsid w:val="004D7BAA"/>
    <w:rsid w:val="004E36BC"/>
    <w:rsid w:val="004F26E7"/>
    <w:rsid w:val="004F481F"/>
    <w:rsid w:val="00501CD7"/>
    <w:rsid w:val="00513538"/>
    <w:rsid w:val="00521306"/>
    <w:rsid w:val="0052257B"/>
    <w:rsid w:val="00532EAF"/>
    <w:rsid w:val="00550C3A"/>
    <w:rsid w:val="005732CF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C64B0"/>
    <w:rsid w:val="006D10D8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610CC"/>
    <w:rsid w:val="00766EBD"/>
    <w:rsid w:val="00790E49"/>
    <w:rsid w:val="00794EE7"/>
    <w:rsid w:val="007B379A"/>
    <w:rsid w:val="007B5CB3"/>
    <w:rsid w:val="007E187E"/>
    <w:rsid w:val="00806F68"/>
    <w:rsid w:val="00810EC1"/>
    <w:rsid w:val="00820CFA"/>
    <w:rsid w:val="0083123B"/>
    <w:rsid w:val="0083517D"/>
    <w:rsid w:val="00843D17"/>
    <w:rsid w:val="00887460"/>
    <w:rsid w:val="00894F55"/>
    <w:rsid w:val="00896CEF"/>
    <w:rsid w:val="008A65C2"/>
    <w:rsid w:val="008B2E99"/>
    <w:rsid w:val="008C755F"/>
    <w:rsid w:val="008D1BDA"/>
    <w:rsid w:val="008D4A1C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4687C"/>
    <w:rsid w:val="0095208B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06AFF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12BA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CE7FF1"/>
    <w:rsid w:val="00CF0D7D"/>
    <w:rsid w:val="00D154F4"/>
    <w:rsid w:val="00D17587"/>
    <w:rsid w:val="00D2213D"/>
    <w:rsid w:val="00D24171"/>
    <w:rsid w:val="00D247B8"/>
    <w:rsid w:val="00D31E81"/>
    <w:rsid w:val="00D442A2"/>
    <w:rsid w:val="00D523B4"/>
    <w:rsid w:val="00D55C40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8701B"/>
    <w:rsid w:val="00F96B17"/>
    <w:rsid w:val="00F97242"/>
    <w:rsid w:val="00FA2651"/>
    <w:rsid w:val="00FB5205"/>
    <w:rsid w:val="00FB682B"/>
    <w:rsid w:val="00FC1C5B"/>
    <w:rsid w:val="00FC51AE"/>
    <w:rsid w:val="00FE25DE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3</cp:revision>
  <cp:lastPrinted>2024-02-28T14:09:00Z</cp:lastPrinted>
  <dcterms:created xsi:type="dcterms:W3CDTF">2024-06-13T13:58:00Z</dcterms:created>
  <dcterms:modified xsi:type="dcterms:W3CDTF">2024-06-13T14:07:00Z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