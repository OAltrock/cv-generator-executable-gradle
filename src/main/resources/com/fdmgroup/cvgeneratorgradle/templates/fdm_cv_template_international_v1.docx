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01F7" w14:textId="77777777" w:rsidR="00C341C5" w:rsidRDefault="00967A3A" w:rsidP="00967A3A">
      <w:pPr>
        <w:pStyle w:val="Subheading1"/>
      </w:pPr>
      <w:r>
        <w:t>Profile</w:t>
      </w:r>
    </w:p>
    <w:p w14:paraId="4AE12D02" w14:textId="511C7BA2" w:rsidR="00967A3A" w:rsidRDefault="002E42FE" w:rsidP="00967A3A">
      <w:pPr>
        <w:pStyle w:val="Body"/>
        <w:spacing w:before="120"/>
      </w:pPr>
      <w:r>
        <w:t>{profile}</w:t>
      </w:r>
    </w:p>
    <w:p w14:paraId="3B887C1F" w14:textId="77777777" w:rsidR="00DD736D" w:rsidRDefault="00DD736D" w:rsidP="00967A3A">
      <w:pPr>
        <w:pStyle w:val="Body"/>
        <w:spacing w:before="120"/>
      </w:pPr>
    </w:p>
    <w:p w14:paraId="7E0E754B" w14:textId="77777777" w:rsidR="00DD736D" w:rsidRDefault="00DD736D" w:rsidP="001D07AA">
      <w:pPr>
        <w:pStyle w:val="Subheading1"/>
        <w:spacing w:after="120"/>
      </w:pPr>
      <w:r>
        <w:t>Key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D07AA" w:rsidRPr="005C53AE" w14:paraId="613BEF3A" w14:textId="77777777" w:rsidTr="004C37C3">
        <w:trPr>
          <w:trHeight w:val="486"/>
        </w:trPr>
        <w:tc>
          <w:tcPr>
            <w:tcW w:w="4814" w:type="dxa"/>
          </w:tcPr>
          <w:p w14:paraId="0BB6BBC1" w14:textId="06C42950" w:rsidR="001D07AA" w:rsidRPr="00241430" w:rsidRDefault="00272B73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0]}</w:t>
            </w:r>
          </w:p>
          <w:p w14:paraId="7C4D982D" w14:textId="04651F5A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2]}</w:t>
            </w:r>
          </w:p>
          <w:p w14:paraId="47D3F7F9" w14:textId="54254728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4]}</w:t>
            </w:r>
          </w:p>
        </w:tc>
        <w:tc>
          <w:tcPr>
            <w:tcW w:w="4814" w:type="dxa"/>
          </w:tcPr>
          <w:p w14:paraId="29DCEE97" w14:textId="2609AB8C" w:rsidR="001D07AA" w:rsidRPr="00241430" w:rsidRDefault="002A59E6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1]}</w:t>
            </w:r>
          </w:p>
          <w:p w14:paraId="1BB9D63F" w14:textId="5F8D442F" w:rsidR="001D07AA" w:rsidRPr="00241430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3]}</w:t>
            </w:r>
          </w:p>
          <w:p w14:paraId="435CFBFD" w14:textId="6B59BB37" w:rsidR="001D07AA" w:rsidRPr="005C53AE" w:rsidRDefault="00363648" w:rsidP="004C37C3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keySkills</w:t>
            </w:r>
            <w:proofErr w:type="spellEnd"/>
            <w:r>
              <w:t>[</w:t>
            </w:r>
            <w:proofErr w:type="gramEnd"/>
            <w:r>
              <w:t>5]}</w:t>
            </w:r>
          </w:p>
        </w:tc>
      </w:tr>
    </w:tbl>
    <w:p w14:paraId="53556780" w14:textId="77777777" w:rsidR="00712BDE" w:rsidRDefault="00712BDE" w:rsidP="00967A3A">
      <w:pPr>
        <w:pStyle w:val="Body"/>
        <w:spacing w:before="120"/>
      </w:pPr>
    </w:p>
    <w:p w14:paraId="0E7074C4" w14:textId="77777777" w:rsidR="00712BDE" w:rsidRDefault="00712BDE" w:rsidP="00712BDE">
      <w:pPr>
        <w:pStyle w:val="Subheading1"/>
      </w:pPr>
      <w:r>
        <w:t>Experience</w:t>
      </w: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2275940B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778DAFA" w14:textId="79B397E2" w:rsidR="00040FFD" w:rsidRPr="00040FFD" w:rsidRDefault="00040FFD" w:rsidP="00AA693E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0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5E75DF3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3BD4111" w14:textId="2B485932" w:rsidR="00040FFD" w:rsidRPr="00040FFD" w:rsidRDefault="005F16E5" w:rsidP="00AA693E">
            <w:pPr>
              <w:spacing w:before="60"/>
            </w:pPr>
            <w:r w:rsidRPr="005F16E5">
              <w:rPr>
                <w:i/>
                <w:iCs/>
              </w:rPr>
              <w:t>{experiences[0</w:t>
            </w:r>
            <w:proofErr w:type="gramStart"/>
            <w:r w:rsidRPr="005F16E5">
              <w:rPr>
                <w:i/>
                <w:iCs/>
              </w:rPr>
              <w:t>].</w:t>
            </w:r>
            <w:proofErr w:type="spellStart"/>
            <w:r w:rsidRPr="005F16E5">
              <w:rPr>
                <w:i/>
                <w:iCs/>
              </w:rPr>
              <w:t>companyName</w:t>
            </w:r>
            <w:proofErr w:type="spellEnd"/>
            <w:proofErr w:type="gramEnd"/>
            <w:r w:rsidRPr="005F16E5">
              <w:rPr>
                <w:i/>
                <w:iCs/>
              </w:rPr>
              <w:t>}</w:t>
            </w:r>
            <w:r w:rsidR="00040FFD" w:rsidRPr="00040FFD">
              <w:rPr>
                <w:i/>
                <w:iCs/>
              </w:rPr>
              <w:t xml:space="preserve"> | {experiences[</w:t>
            </w:r>
            <w:r w:rsidR="00040FFD">
              <w:rPr>
                <w:i/>
                <w:iCs/>
              </w:rPr>
              <w:t>0</w:t>
            </w:r>
            <w:r w:rsidR="00040FFD" w:rsidRPr="00040FFD">
              <w:rPr>
                <w:i/>
                <w:iCs/>
              </w:rPr>
              <w:t>].</w:t>
            </w:r>
            <w:proofErr w:type="spellStart"/>
            <w:r w:rsidR="00040FFD" w:rsidRPr="00040FFD">
              <w:rPr>
                <w:i/>
                <w:iCs/>
              </w:rPr>
              <w:t>startDate</w:t>
            </w:r>
            <w:proofErr w:type="spellEnd"/>
            <w:r w:rsidR="00040FFD" w:rsidRPr="00040FFD">
              <w:rPr>
                <w:i/>
                <w:iCs/>
              </w:rPr>
              <w:t xml:space="preserve">} – </w:t>
            </w:r>
            <w:r w:rsidR="00EB3978" w:rsidRPr="00EB3978">
              <w:rPr>
                <w:i/>
                <w:iCs/>
              </w:rPr>
              <w:t>{experiences[0].</w:t>
            </w:r>
            <w:proofErr w:type="spellStart"/>
            <w:r w:rsidR="00EB3978" w:rsidRPr="00EB3978">
              <w:rPr>
                <w:i/>
                <w:iCs/>
              </w:rPr>
              <w:t>endDate</w:t>
            </w:r>
            <w:proofErr w:type="spellEnd"/>
            <w:r w:rsidR="00EB3978" w:rsidRPr="00EB3978">
              <w:rPr>
                <w:i/>
                <w:iCs/>
              </w:rPr>
              <w:t>}</w:t>
            </w:r>
          </w:p>
        </w:tc>
      </w:tr>
      <w:tr w:rsidR="00040FFD" w:rsidRPr="00040FFD" w14:paraId="0D392748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B007FF1" w14:textId="5CCD00E1" w:rsidR="00040FFD" w:rsidRPr="00040FFD" w:rsidRDefault="00040FFD" w:rsidP="00AA693E">
            <w:pPr>
              <w:spacing w:before="120" w:after="120"/>
            </w:pPr>
            <w:r w:rsidRPr="00040FFD">
              <w:t xml:space="preserve">Description: </w:t>
            </w:r>
            <w:r w:rsidR="003230A5">
              <w:t>{experiences[0</w:t>
            </w:r>
            <w:proofErr w:type="gramStart"/>
            <w:r w:rsidR="003230A5">
              <w:t>].description</w:t>
            </w:r>
            <w:proofErr w:type="gramEnd"/>
            <w:r w:rsidR="003230A5">
              <w:t>}</w:t>
            </w:r>
          </w:p>
        </w:tc>
      </w:tr>
      <w:tr w:rsidR="00040FFD" w:rsidRPr="00040FFD" w14:paraId="09E89ED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4A4A9D4" w14:textId="5FE0BA24" w:rsidR="00040FFD" w:rsidRPr="00040FFD" w:rsidRDefault="00040FFD" w:rsidP="00AA693E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1C141E75" w14:textId="1C63FD92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4AE12C52" w14:textId="7C3FF117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3B6E1A02" w14:textId="7245CCD6" w:rsidR="00040FFD" w:rsidRPr="00040FFD" w:rsidRDefault="00040FFD" w:rsidP="00AA693E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0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0D74595A" w14:textId="77777777" w:rsidR="00040FFD" w:rsidRDefault="00040FFD" w:rsidP="00287691">
      <w:pPr>
        <w:pStyle w:val="Body"/>
        <w:spacing w:before="120"/>
      </w:pPr>
    </w:p>
    <w:tbl>
      <w:tblPr>
        <w:tblStyle w:val="Tabellenraster1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040FFD" w:rsidRPr="00040FFD" w14:paraId="5FC946E7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21F8C5CE" w14:textId="79D6B674" w:rsidR="00040FFD" w:rsidRPr="00040FFD" w:rsidRDefault="00040FFD" w:rsidP="00040FFD">
            <w:pPr>
              <w:spacing w:before="120"/>
              <w:rPr>
                <w:b/>
              </w:rPr>
            </w:pPr>
            <w:r w:rsidRPr="00040FFD">
              <w:rPr>
                <w:b/>
              </w:rPr>
              <w:t>{experience</w:t>
            </w:r>
            <w:r w:rsidR="00D523B4">
              <w:rPr>
                <w:b/>
              </w:rPr>
              <w:t>s</w:t>
            </w:r>
            <w:r w:rsidRPr="00040FFD">
              <w:rPr>
                <w:b/>
              </w:rPr>
              <w:t>[</w:t>
            </w:r>
            <w:r>
              <w:rPr>
                <w:b/>
              </w:rPr>
              <w:t>1</w:t>
            </w:r>
            <w:proofErr w:type="gramStart"/>
            <w:r w:rsidRPr="00040FFD">
              <w:rPr>
                <w:b/>
              </w:rPr>
              <w:t>].</w:t>
            </w:r>
            <w:proofErr w:type="spellStart"/>
            <w:r w:rsidRPr="00040FFD">
              <w:rPr>
                <w:b/>
              </w:rPr>
              <w:t>jobTitle</w:t>
            </w:r>
            <w:proofErr w:type="spellEnd"/>
            <w:proofErr w:type="gramEnd"/>
            <w:r w:rsidR="00002F86">
              <w:rPr>
                <w:b/>
              </w:rPr>
              <w:t>}</w:t>
            </w:r>
          </w:p>
        </w:tc>
      </w:tr>
      <w:tr w:rsidR="00040FFD" w:rsidRPr="00040FFD" w14:paraId="0F29D0C1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47B1E84E" w14:textId="0AB4A664" w:rsidR="00040FFD" w:rsidRPr="00040FFD" w:rsidRDefault="00040FFD" w:rsidP="00040FFD">
            <w:pPr>
              <w:spacing w:before="60"/>
            </w:pPr>
            <w:r w:rsidRPr="00040FFD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1</w:t>
            </w:r>
            <w:proofErr w:type="gramStart"/>
            <w:r w:rsidRPr="00040FFD">
              <w:rPr>
                <w:i/>
                <w:iCs/>
              </w:rPr>
              <w:t>].</w:t>
            </w:r>
            <w:proofErr w:type="spellStart"/>
            <w:r w:rsidRPr="00040FFD">
              <w:rPr>
                <w:i/>
                <w:iCs/>
              </w:rPr>
              <w:t>companyName</w:t>
            </w:r>
            <w:proofErr w:type="spellEnd"/>
            <w:proofErr w:type="gramEnd"/>
            <w:r w:rsidRPr="00040FFD">
              <w:rPr>
                <w:i/>
                <w:iCs/>
              </w:rPr>
              <w:t xml:space="preserve">} | </w:t>
            </w:r>
            <w:r w:rsidR="008B2E99" w:rsidRPr="008B2E99">
              <w:rPr>
                <w:i/>
                <w:iCs/>
              </w:rPr>
              <w:t>{experiences[</w:t>
            </w:r>
            <w:r w:rsidR="008B2E99">
              <w:rPr>
                <w:i/>
                <w:iCs/>
              </w:rPr>
              <w:t>1</w:t>
            </w:r>
            <w:r w:rsidR="008B2E99" w:rsidRPr="008B2E99">
              <w:rPr>
                <w:i/>
                <w:iCs/>
              </w:rPr>
              <w:t>].</w:t>
            </w:r>
            <w:proofErr w:type="spellStart"/>
            <w:r w:rsidR="008B2E99" w:rsidRPr="008B2E99">
              <w:rPr>
                <w:i/>
                <w:iCs/>
              </w:rPr>
              <w:t>startDate</w:t>
            </w:r>
            <w:proofErr w:type="spellEnd"/>
            <w:r w:rsidRPr="00040FFD">
              <w:rPr>
                <w:i/>
                <w:iCs/>
              </w:rPr>
              <w:t xml:space="preserve">} – </w:t>
            </w:r>
            <w:r w:rsidR="00887460" w:rsidRPr="00887460">
              <w:rPr>
                <w:i/>
                <w:iCs/>
              </w:rPr>
              <w:t>{experiences[</w:t>
            </w:r>
            <w:r w:rsidR="00887460">
              <w:rPr>
                <w:i/>
                <w:iCs/>
              </w:rPr>
              <w:t>1</w:t>
            </w:r>
            <w:r w:rsidR="00887460" w:rsidRPr="00887460">
              <w:rPr>
                <w:i/>
                <w:iCs/>
              </w:rPr>
              <w:t>].</w:t>
            </w:r>
            <w:proofErr w:type="spellStart"/>
            <w:r w:rsidR="00887460" w:rsidRPr="00887460">
              <w:rPr>
                <w:i/>
                <w:iCs/>
              </w:rPr>
              <w:t>endDate</w:t>
            </w:r>
            <w:proofErr w:type="spellEnd"/>
            <w:r w:rsidR="00887460" w:rsidRPr="00887460">
              <w:rPr>
                <w:i/>
                <w:iCs/>
              </w:rPr>
              <w:t>}</w:t>
            </w:r>
          </w:p>
        </w:tc>
      </w:tr>
      <w:tr w:rsidR="00040FFD" w:rsidRPr="00040FFD" w14:paraId="1F2EEF49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23A3C7A" w14:textId="5224F66B" w:rsidR="00040FFD" w:rsidRPr="00040FFD" w:rsidRDefault="00040FFD" w:rsidP="00040FFD">
            <w:pPr>
              <w:spacing w:before="120" w:after="120"/>
            </w:pPr>
            <w:r w:rsidRPr="00040FFD">
              <w:t xml:space="preserve">Description: </w:t>
            </w:r>
            <w:r w:rsidR="0073267F">
              <w:t>{experiences[1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040FFD" w:rsidRPr="00040FFD" w14:paraId="3993586E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69E8AA0" w14:textId="6666E7D7" w:rsidR="00040FFD" w:rsidRPr="00040FFD" w:rsidRDefault="00040FFD" w:rsidP="00040FFD">
            <w:pPr>
              <w:numPr>
                <w:ilvl w:val="0"/>
                <w:numId w:val="1"/>
              </w:numPr>
              <w:contextualSpacing/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[0]}</w:t>
            </w:r>
          </w:p>
          <w:p w14:paraId="6B39046C" w14:textId="66E4D99F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[1]}</w:t>
            </w:r>
          </w:p>
          <w:p w14:paraId="056B9D72" w14:textId="129A0AFC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[2]}</w:t>
            </w:r>
          </w:p>
          <w:p w14:paraId="0C83DBC9" w14:textId="45ED7B01" w:rsidR="00040FFD" w:rsidRPr="00040FFD" w:rsidRDefault="00040FFD" w:rsidP="00040FFD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b/>
                <w:bCs/>
              </w:rPr>
            </w:pPr>
            <w:r w:rsidRPr="00040FFD">
              <w:t>{experiences[</w:t>
            </w:r>
            <w:r>
              <w:t>1</w:t>
            </w:r>
            <w:proofErr w:type="gramStart"/>
            <w:r w:rsidRPr="00040FFD">
              <w:t>].</w:t>
            </w:r>
            <w:proofErr w:type="spellStart"/>
            <w:r w:rsidRPr="00040FFD">
              <w:t>positionFeature</w:t>
            </w:r>
            <w:proofErr w:type="spellEnd"/>
            <w:proofErr w:type="gramEnd"/>
            <w:r w:rsidRPr="00040FFD">
              <w:t>[3]}</w:t>
            </w:r>
          </w:p>
        </w:tc>
      </w:tr>
    </w:tbl>
    <w:p w14:paraId="65C32783" w14:textId="77777777" w:rsidR="00423665" w:rsidRDefault="00423665" w:rsidP="00287691">
      <w:pPr>
        <w:pStyle w:val="Body"/>
        <w:spacing w:before="120"/>
      </w:pPr>
    </w:p>
    <w:tbl>
      <w:tblPr>
        <w:tblStyle w:val="Tabellenraster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9628"/>
      </w:tblGrid>
      <w:tr w:rsidR="008E4EFD" w14:paraId="2DA1420D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5C791ED9" w14:textId="3D227BFF" w:rsidR="008E4EFD" w:rsidRDefault="008E4EFD" w:rsidP="00AA693E">
            <w:pPr>
              <w:pStyle w:val="BodyBold"/>
              <w:spacing w:before="120"/>
            </w:pPr>
            <w:bookmarkStart w:id="0" w:name="_Hlk167783915"/>
            <w:r>
              <w:t>{experience</w:t>
            </w:r>
            <w:r w:rsidR="00D523B4">
              <w:t>s</w:t>
            </w:r>
            <w:r>
              <w:t>[2</w:t>
            </w:r>
            <w:proofErr w:type="gramStart"/>
            <w:r>
              <w:t>].</w:t>
            </w:r>
            <w:proofErr w:type="spellStart"/>
            <w:r>
              <w:t>jobTitle</w:t>
            </w:r>
            <w:proofErr w:type="spellEnd"/>
            <w:proofErr w:type="gramEnd"/>
            <w:r w:rsidR="00002F86">
              <w:t>}</w:t>
            </w:r>
          </w:p>
        </w:tc>
      </w:tr>
      <w:tr w:rsidR="008E4EFD" w14:paraId="3DD9F9BF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1E6FB0AF" w14:textId="5FA119CE" w:rsidR="008E4EFD" w:rsidRDefault="008E4EFD" w:rsidP="00AA693E">
            <w:pPr>
              <w:pStyle w:val="Body"/>
              <w:spacing w:before="60"/>
            </w:pP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proofErr w:type="gramStart"/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companyName</w:t>
            </w:r>
            <w:proofErr w:type="spellEnd"/>
            <w:proofErr w:type="gram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| </w:t>
            </w:r>
            <w:r w:rsidRPr="00CB0928">
              <w:rPr>
                <w:i/>
                <w:iCs/>
              </w:rPr>
              <w:t>{experiences[</w:t>
            </w:r>
            <w:r>
              <w:rPr>
                <w:i/>
                <w:iCs/>
              </w:rPr>
              <w:t>2</w:t>
            </w:r>
            <w:r w:rsidRPr="00CB0928">
              <w:rPr>
                <w:i/>
                <w:iCs/>
              </w:rPr>
              <w:t>].</w:t>
            </w:r>
            <w:proofErr w:type="spellStart"/>
            <w:r w:rsidRPr="00CB0928">
              <w:rPr>
                <w:i/>
                <w:iCs/>
              </w:rPr>
              <w:t>startDate</w:t>
            </w:r>
            <w:proofErr w:type="spellEnd"/>
            <w:r w:rsidRPr="00CB0928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90010C" w:rsidRPr="0090010C">
              <w:rPr>
                <w:i/>
                <w:iCs/>
              </w:rPr>
              <w:t>{experiences[</w:t>
            </w:r>
            <w:r w:rsidR="0090010C">
              <w:rPr>
                <w:i/>
                <w:iCs/>
              </w:rPr>
              <w:t>2</w:t>
            </w:r>
            <w:r w:rsidR="0090010C" w:rsidRPr="0090010C">
              <w:rPr>
                <w:i/>
                <w:iCs/>
              </w:rPr>
              <w:t>].</w:t>
            </w:r>
            <w:proofErr w:type="spellStart"/>
            <w:r w:rsidR="0090010C" w:rsidRPr="0090010C">
              <w:rPr>
                <w:i/>
                <w:iCs/>
              </w:rPr>
              <w:t>endDate</w:t>
            </w:r>
            <w:proofErr w:type="spellEnd"/>
            <w:r w:rsidR="0090010C" w:rsidRPr="0090010C">
              <w:rPr>
                <w:i/>
                <w:iCs/>
              </w:rPr>
              <w:t>}</w:t>
            </w:r>
          </w:p>
        </w:tc>
      </w:tr>
      <w:tr w:rsidR="008E4EFD" w14:paraId="67212134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6E4EFBDC" w14:textId="28CC3B7F" w:rsidR="008E4EFD" w:rsidRDefault="008E4EFD" w:rsidP="00AA693E">
            <w:pPr>
              <w:pStyle w:val="Body"/>
              <w:spacing w:before="120" w:after="120"/>
            </w:pPr>
            <w:r w:rsidRPr="00AB74B1">
              <w:t>De</w:t>
            </w:r>
            <w:r>
              <w:t xml:space="preserve">scription: </w:t>
            </w:r>
            <w:r w:rsidR="0073267F">
              <w:t>{experiences[2</w:t>
            </w:r>
            <w:proofErr w:type="gramStart"/>
            <w:r w:rsidR="0073267F">
              <w:t>].description</w:t>
            </w:r>
            <w:proofErr w:type="gramEnd"/>
            <w:r w:rsidR="0073267F">
              <w:t>}</w:t>
            </w:r>
          </w:p>
        </w:tc>
      </w:tr>
      <w:tr w:rsidR="008E4EFD" w:rsidRPr="00220EB7" w14:paraId="6C86DBF3" w14:textId="77777777" w:rsidTr="00AA693E"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14:paraId="7D03B283" w14:textId="2D2E1553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[0]}</w:t>
            </w:r>
          </w:p>
          <w:p w14:paraId="11E437A4" w14:textId="5CE52F95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1</w:t>
            </w:r>
            <w:r w:rsidRPr="003D288E">
              <w:t>]}</w:t>
            </w:r>
          </w:p>
          <w:p w14:paraId="7B373F5A" w14:textId="6812104F" w:rsidR="008E4EFD" w:rsidRPr="003D288E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2</w:t>
            </w:r>
            <w:r w:rsidRPr="003D288E">
              <w:t>]}</w:t>
            </w:r>
          </w:p>
          <w:p w14:paraId="1186696B" w14:textId="1E5C8493" w:rsidR="008E4EFD" w:rsidRPr="00220EB7" w:rsidRDefault="008E4EFD" w:rsidP="00AA693E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3D288E">
              <w:t>{experiences[</w:t>
            </w:r>
            <w:r>
              <w:t>2</w:t>
            </w:r>
            <w:proofErr w:type="gramStart"/>
            <w:r w:rsidRPr="003D288E">
              <w:t>].</w:t>
            </w:r>
            <w:proofErr w:type="spellStart"/>
            <w:r w:rsidRPr="003D288E">
              <w:t>positionFeature</w:t>
            </w:r>
            <w:proofErr w:type="spellEnd"/>
            <w:proofErr w:type="gramEnd"/>
            <w:r w:rsidRPr="003D288E">
              <w:t>[</w:t>
            </w:r>
            <w:r>
              <w:t>3</w:t>
            </w:r>
            <w:r w:rsidRPr="003D288E">
              <w:t>]}</w:t>
            </w:r>
          </w:p>
        </w:tc>
      </w:tr>
      <w:bookmarkEnd w:id="0"/>
    </w:tbl>
    <w:p w14:paraId="7E4EECE1" w14:textId="77777777" w:rsidR="005C53AE" w:rsidRDefault="005C53AE" w:rsidP="00C3100C">
      <w:pPr>
        <w:pStyle w:val="Body"/>
        <w:spacing w:before="120"/>
      </w:pPr>
    </w:p>
    <w:p w14:paraId="34E269C0" w14:textId="77777777" w:rsidR="00C3100C" w:rsidRDefault="00C3100C" w:rsidP="00C3100C">
      <w:pPr>
        <w:pStyle w:val="Subheading1"/>
      </w:pPr>
      <w:r>
        <w:lastRenderedPageBreak/>
        <w:t xml:space="preserve">FDM </w:t>
      </w:r>
      <w:r w:rsidR="0074365B">
        <w:t>Skills Lab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B51F18" w14:paraId="2BA420D7" w14:textId="77777777" w:rsidTr="00550C3A">
        <w:tc>
          <w:tcPr>
            <w:tcW w:w="9628" w:type="dxa"/>
            <w:gridSpan w:val="2"/>
          </w:tcPr>
          <w:p w14:paraId="6CFFC7E2" w14:textId="253F1DEB" w:rsidR="00B51F18" w:rsidRDefault="0094687C" w:rsidP="002C3C6E">
            <w:pPr>
              <w:pStyle w:val="BodyBold"/>
              <w:spacing w:before="120"/>
            </w:pPr>
            <w:r>
              <w:t xml:space="preserve">Stream: </w:t>
            </w:r>
            <w:r w:rsidR="00D442A2">
              <w:t>{</w:t>
            </w:r>
            <w:proofErr w:type="spellStart"/>
            <w:proofErr w:type="gramStart"/>
            <w:r w:rsidR="00D442A2">
              <w:t>stream.streamName</w:t>
            </w:r>
            <w:proofErr w:type="spellEnd"/>
            <w:proofErr w:type="gramEnd"/>
            <w:r w:rsidR="00D442A2">
              <w:t>}</w:t>
            </w:r>
          </w:p>
        </w:tc>
      </w:tr>
      <w:tr w:rsidR="00B51F18" w14:paraId="765A9336" w14:textId="77777777" w:rsidTr="005C53AE">
        <w:tc>
          <w:tcPr>
            <w:tcW w:w="9628" w:type="dxa"/>
            <w:gridSpan w:val="2"/>
          </w:tcPr>
          <w:p w14:paraId="528C95C5" w14:textId="7F9F7428" w:rsidR="00B51F18" w:rsidRDefault="00B51F18" w:rsidP="00550C3A">
            <w:pPr>
              <w:pStyle w:val="Body"/>
              <w:spacing w:before="60" w:after="120"/>
            </w:pPr>
            <w:r>
              <w:rPr>
                <w:i/>
                <w:iCs/>
              </w:rPr>
              <w:t xml:space="preserve">FDM Skills Lab | </w:t>
            </w:r>
            <w:r w:rsidR="0029045B">
              <w:rPr>
                <w:i/>
                <w:iCs/>
              </w:rPr>
              <w:t>{</w:t>
            </w:r>
            <w:proofErr w:type="spellStart"/>
            <w:proofErr w:type="gramStart"/>
            <w:r w:rsidR="0029045B">
              <w:rPr>
                <w:i/>
                <w:iCs/>
              </w:rPr>
              <w:t>stream.startDate</w:t>
            </w:r>
            <w:proofErr w:type="spellEnd"/>
            <w:proofErr w:type="gramEnd"/>
            <w:r w:rsidR="0029045B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– </w:t>
            </w:r>
            <w:r w:rsidR="0029045B">
              <w:rPr>
                <w:i/>
                <w:iCs/>
              </w:rPr>
              <w:t>{</w:t>
            </w:r>
            <w:proofErr w:type="spellStart"/>
            <w:r w:rsidR="0029045B">
              <w:rPr>
                <w:i/>
                <w:iCs/>
              </w:rPr>
              <w:t>stream.endDate</w:t>
            </w:r>
            <w:proofErr w:type="spellEnd"/>
            <w:r w:rsidR="0029045B">
              <w:rPr>
                <w:i/>
                <w:iCs/>
              </w:rPr>
              <w:t>}</w:t>
            </w:r>
          </w:p>
        </w:tc>
      </w:tr>
      <w:tr w:rsidR="00C13D5C" w14:paraId="39C19C8B" w14:textId="77777777" w:rsidTr="005C53AE">
        <w:trPr>
          <w:trHeight w:val="486"/>
        </w:trPr>
        <w:tc>
          <w:tcPr>
            <w:tcW w:w="4814" w:type="dxa"/>
          </w:tcPr>
          <w:p w14:paraId="0BCE66FF" w14:textId="5D4664D8" w:rsidR="00C13D5C" w:rsidRPr="00241430" w:rsidRDefault="004D3A21" w:rsidP="00550C3A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[0]}</w:t>
            </w:r>
          </w:p>
          <w:p w14:paraId="0851F92A" w14:textId="55F33F66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[2]}</w:t>
            </w:r>
          </w:p>
          <w:p w14:paraId="0612152C" w14:textId="77777777" w:rsidR="005C53AE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[4]}</w:t>
            </w:r>
          </w:p>
          <w:p w14:paraId="4BD08065" w14:textId="68BF5E25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297210"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[6]}</w:t>
            </w:r>
          </w:p>
        </w:tc>
        <w:tc>
          <w:tcPr>
            <w:tcW w:w="4814" w:type="dxa"/>
          </w:tcPr>
          <w:p w14:paraId="18DA8F1E" w14:textId="75CD3EBF" w:rsidR="0074365B" w:rsidRPr="00241430" w:rsidRDefault="004D3A21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4D3A21">
              <w:t>{</w:t>
            </w:r>
            <w:proofErr w:type="spellStart"/>
            <w:proofErr w:type="gramStart"/>
            <w:r w:rsidRPr="004D3A21">
              <w:t>stream.Skills</w:t>
            </w:r>
            <w:proofErr w:type="spellEnd"/>
            <w:proofErr w:type="gramEnd"/>
            <w:r w:rsidRPr="004D3A21">
              <w:t>[</w:t>
            </w:r>
            <w:r>
              <w:t>1</w:t>
            </w:r>
            <w:r w:rsidRPr="004D3A21">
              <w:t>]</w:t>
            </w:r>
            <w:r>
              <w:t>}</w:t>
            </w:r>
          </w:p>
          <w:p w14:paraId="13B11F02" w14:textId="5B02F3AD" w:rsidR="0074365B" w:rsidRPr="00241430" w:rsidRDefault="003C0E39" w:rsidP="0074365B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[3]}</w:t>
            </w:r>
          </w:p>
          <w:p w14:paraId="6A3B6424" w14:textId="77777777" w:rsidR="00F52139" w:rsidRPr="00297210" w:rsidRDefault="003C0E39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[5]}</w:t>
            </w:r>
          </w:p>
          <w:p w14:paraId="0CFF508B" w14:textId="291CA864" w:rsidR="00297210" w:rsidRPr="005C53AE" w:rsidRDefault="00297210" w:rsidP="005C53A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spellStart"/>
            <w:proofErr w:type="gramStart"/>
            <w:r>
              <w:t>stream.Skills</w:t>
            </w:r>
            <w:proofErr w:type="spellEnd"/>
            <w:proofErr w:type="gramEnd"/>
            <w:r>
              <w:t>[7]}</w:t>
            </w:r>
          </w:p>
        </w:tc>
      </w:tr>
    </w:tbl>
    <w:p w14:paraId="539F553D" w14:textId="77777777" w:rsidR="005C53AE" w:rsidRDefault="005C53AE" w:rsidP="005C53AE">
      <w:pPr>
        <w:pStyle w:val="Body"/>
        <w:spacing w:before="120"/>
      </w:pPr>
    </w:p>
    <w:p w14:paraId="2295EFB6" w14:textId="77777777" w:rsidR="00550C3A" w:rsidRDefault="00513538" w:rsidP="00550C3A">
      <w:pPr>
        <w:pStyle w:val="Subheading1"/>
      </w:pPr>
      <w:r>
        <w:t>Education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50C3A" w14:paraId="1379E17F" w14:textId="77777777" w:rsidTr="002C3C6E">
        <w:tc>
          <w:tcPr>
            <w:tcW w:w="9628" w:type="dxa"/>
            <w:gridSpan w:val="2"/>
          </w:tcPr>
          <w:p w14:paraId="6D19D7D4" w14:textId="0E3D8FF5" w:rsidR="00550C3A" w:rsidRDefault="00E01AF2" w:rsidP="002C3C6E">
            <w:pPr>
              <w:pStyle w:val="BodyBold"/>
              <w:spacing w:before="120"/>
            </w:pPr>
            <w:r w:rsidRPr="00E01AF2">
              <w:t>{educations[0</w:t>
            </w:r>
            <w:proofErr w:type="gramStart"/>
            <w:r w:rsidRPr="00E01AF2">
              <w:t>].</w:t>
            </w:r>
            <w:proofErr w:type="spellStart"/>
            <w:r w:rsidRPr="00E01AF2">
              <w:t>studyTitle</w:t>
            </w:r>
            <w:proofErr w:type="spellEnd"/>
            <w:proofErr w:type="gramEnd"/>
            <w:r>
              <w:t>}</w:t>
            </w:r>
          </w:p>
        </w:tc>
      </w:tr>
      <w:tr w:rsidR="00550C3A" w14:paraId="4F83F8FC" w14:textId="77777777" w:rsidTr="002C3C6E">
        <w:tc>
          <w:tcPr>
            <w:tcW w:w="9628" w:type="dxa"/>
            <w:gridSpan w:val="2"/>
          </w:tcPr>
          <w:p w14:paraId="45CC73D1" w14:textId="1F694138" w:rsidR="00550C3A" w:rsidRDefault="00E01AF2" w:rsidP="002C3C6E">
            <w:pPr>
              <w:pStyle w:val="Body"/>
              <w:spacing w:before="60" w:after="120"/>
            </w:pPr>
            <w:r w:rsidRPr="00725F7B">
              <w:rPr>
                <w:i/>
                <w:iCs/>
              </w:rPr>
              <w:t>{educations[0</w:t>
            </w:r>
            <w:proofErr w:type="gramStart"/>
            <w:r w:rsidRPr="00725F7B">
              <w:rPr>
                <w:i/>
                <w:iCs/>
              </w:rPr>
              <w:t>].</w:t>
            </w:r>
            <w:proofErr w:type="spellStart"/>
            <w:r w:rsidRPr="00725F7B">
              <w:rPr>
                <w:i/>
                <w:iCs/>
              </w:rPr>
              <w:t>universityName</w:t>
            </w:r>
            <w:proofErr w:type="spellEnd"/>
            <w:proofErr w:type="gram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| </w:t>
            </w:r>
            <w:r w:rsidRPr="00AA4228">
              <w:rPr>
                <w:i/>
                <w:iCs/>
              </w:rPr>
              <w:t>{educations[0].</w:t>
            </w:r>
            <w:proofErr w:type="spellStart"/>
            <w:r w:rsidRPr="00AA4228">
              <w:rPr>
                <w:i/>
                <w:iCs/>
              </w:rPr>
              <w:t>startDate</w:t>
            </w:r>
            <w:proofErr w:type="spellEnd"/>
            <w:r>
              <w:rPr>
                <w:i/>
                <w:iCs/>
              </w:rPr>
              <w:t>}</w:t>
            </w:r>
            <w:r w:rsidR="00550C3A">
              <w:rPr>
                <w:i/>
                <w:iCs/>
              </w:rPr>
              <w:t xml:space="preserve"> – </w:t>
            </w:r>
            <w:r w:rsidRPr="00E01AF2">
              <w:rPr>
                <w:i/>
                <w:iCs/>
              </w:rPr>
              <w:t>{educations[0].</w:t>
            </w:r>
            <w:proofErr w:type="spellStart"/>
            <w:r w:rsidRPr="00E01AF2">
              <w:rPr>
                <w:i/>
                <w:iCs/>
              </w:rPr>
              <w:t>endDate</w:t>
            </w:r>
            <w:proofErr w:type="spellEnd"/>
            <w:r>
              <w:rPr>
                <w:i/>
                <w:iCs/>
              </w:rPr>
              <w:t>}</w:t>
            </w:r>
          </w:p>
        </w:tc>
      </w:tr>
      <w:tr w:rsidR="00550C3A" w14:paraId="1F2B55B2" w14:textId="77777777" w:rsidTr="002C3C6E">
        <w:trPr>
          <w:trHeight w:val="486"/>
        </w:trPr>
        <w:tc>
          <w:tcPr>
            <w:tcW w:w="4814" w:type="dxa"/>
          </w:tcPr>
          <w:p w14:paraId="14F3B025" w14:textId="2D9F1865" w:rsidR="00550C3A" w:rsidRPr="0029591C" w:rsidRDefault="009E58D5" w:rsidP="0029591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[0</w:t>
            </w:r>
            <w:r>
              <w:t>]}</w:t>
            </w:r>
          </w:p>
          <w:p w14:paraId="63B931B0" w14:textId="6444DFC3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2</w:t>
            </w:r>
            <w:r w:rsidRPr="009E58D5">
              <w:t>]}</w:t>
            </w:r>
          </w:p>
        </w:tc>
        <w:tc>
          <w:tcPr>
            <w:tcW w:w="4814" w:type="dxa"/>
          </w:tcPr>
          <w:p w14:paraId="3BC988BC" w14:textId="349267E3" w:rsidR="009E58D5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1</w:t>
            </w:r>
            <w:r w:rsidRPr="009E58D5">
              <w:t>]}</w:t>
            </w:r>
          </w:p>
          <w:p w14:paraId="62603057" w14:textId="249B57D2" w:rsidR="00550C3A" w:rsidRPr="009E58D5" w:rsidRDefault="009E58D5" w:rsidP="009E58D5">
            <w:pPr>
              <w:pStyle w:val="Listenabsatz"/>
              <w:numPr>
                <w:ilvl w:val="0"/>
                <w:numId w:val="1"/>
              </w:numPr>
            </w:pPr>
            <w:r w:rsidRPr="009E58D5">
              <w:t>{educations[</w:t>
            </w:r>
            <w:r>
              <w:t>0</w:t>
            </w:r>
            <w:proofErr w:type="gramStart"/>
            <w:r w:rsidRPr="009E58D5">
              <w:t>].</w:t>
            </w:r>
            <w:proofErr w:type="spellStart"/>
            <w:r w:rsidRPr="009E58D5">
              <w:t>keyModules</w:t>
            </w:r>
            <w:proofErr w:type="spellEnd"/>
            <w:proofErr w:type="gramEnd"/>
            <w:r w:rsidRPr="009E58D5">
              <w:t>[</w:t>
            </w:r>
            <w:r>
              <w:t>3</w:t>
            </w:r>
            <w:r w:rsidRPr="009E58D5">
              <w:t>]}</w:t>
            </w:r>
          </w:p>
        </w:tc>
      </w:tr>
    </w:tbl>
    <w:p w14:paraId="5C834A34" w14:textId="77777777" w:rsidR="00C3100C" w:rsidRDefault="00C3100C" w:rsidP="00F52139">
      <w:pPr>
        <w:pStyle w:val="Body"/>
        <w:spacing w:before="120"/>
      </w:pPr>
    </w:p>
    <w:p w14:paraId="33C2A41A" w14:textId="77777777" w:rsidR="00513538" w:rsidRDefault="00513538" w:rsidP="009D09E0">
      <w:pPr>
        <w:pStyle w:val="Subheading1"/>
        <w:spacing w:after="120"/>
      </w:pPr>
      <w:r>
        <w:t>Achievements and additional skills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513538" w14:paraId="0E147774" w14:textId="77777777" w:rsidTr="002A545D">
        <w:trPr>
          <w:trHeight w:val="486"/>
        </w:trPr>
        <w:tc>
          <w:tcPr>
            <w:tcW w:w="4814" w:type="dxa"/>
          </w:tcPr>
          <w:p w14:paraId="4D1E52E9" w14:textId="1C90E723" w:rsidR="00513538" w:rsidRPr="000F4564" w:rsidRDefault="0095208B" w:rsidP="002C3C6E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0]}</w:t>
            </w:r>
          </w:p>
          <w:p w14:paraId="0BE3E149" w14:textId="166F98A7" w:rsidR="000F4564" w:rsidRPr="000F4564" w:rsidRDefault="000A5D83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A5D83">
              <w:t>{</w:t>
            </w:r>
            <w:proofErr w:type="gramStart"/>
            <w:r w:rsidRPr="000A5D83">
              <w:t>achievements[</w:t>
            </w:r>
            <w:proofErr w:type="gramEnd"/>
            <w:r>
              <w:t>2</w:t>
            </w:r>
            <w:r w:rsidRPr="000A5D83">
              <w:t>]}</w:t>
            </w:r>
          </w:p>
          <w:p w14:paraId="402983D5" w14:textId="1567330B" w:rsidR="00513538" w:rsidRPr="000F4564" w:rsidRDefault="00FE4B6A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FE4B6A">
              <w:t>{languages[0</w:t>
            </w:r>
            <w:proofErr w:type="gramStart"/>
            <w:r w:rsidRPr="00FE4B6A">
              <w:t>].</w:t>
            </w:r>
            <w:proofErr w:type="spellStart"/>
            <w:r w:rsidRPr="00FE4B6A">
              <w:t>languageType</w:t>
            </w:r>
            <w:proofErr w:type="spellEnd"/>
            <w:proofErr w:type="gramEnd"/>
            <w:r w:rsidRPr="00FE4B6A">
              <w:t>}</w:t>
            </w:r>
            <w:r w:rsidR="000F4564">
              <w:t xml:space="preserve"> (</w:t>
            </w:r>
            <w:r w:rsidRPr="00FE4B6A">
              <w:t>{languages[</w:t>
            </w:r>
            <w:r w:rsidR="00D55C40">
              <w:t>0</w:t>
            </w:r>
            <w:r w:rsidRPr="00FE4B6A">
              <w:t>].</w:t>
            </w:r>
            <w:proofErr w:type="spellStart"/>
            <w:r w:rsidRPr="00FE4B6A">
              <w:t>languageLevel</w:t>
            </w:r>
            <w:proofErr w:type="spellEnd"/>
            <w:r w:rsidRPr="00FE4B6A">
              <w:t>}</w:t>
            </w:r>
            <w:r w:rsidR="000F4564">
              <w:t>)</w:t>
            </w:r>
          </w:p>
          <w:p w14:paraId="11B7D0AB" w14:textId="1A5CAD29" w:rsidR="000F4564" w:rsidRPr="00016BF1" w:rsidRDefault="004B7F7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>
              <w:t>{</w:t>
            </w:r>
            <w:r w:rsidRPr="004B7F7F">
              <w:t>languages[</w:t>
            </w:r>
            <w:r>
              <w:t>2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347703">
              <w:t>(</w:t>
            </w:r>
            <w:r w:rsidR="00347703" w:rsidRPr="00347703">
              <w:t>{languages[2].</w:t>
            </w:r>
            <w:proofErr w:type="spellStart"/>
            <w:r w:rsidR="00347703" w:rsidRPr="00347703">
              <w:t>languageLevel</w:t>
            </w:r>
            <w:proofErr w:type="spellEnd"/>
            <w:r w:rsidR="00347703" w:rsidRPr="00347703">
              <w:t>}</w:t>
            </w:r>
            <w:r>
              <w:t>)</w:t>
            </w:r>
          </w:p>
          <w:p w14:paraId="34333DF4" w14:textId="44D3999A" w:rsidR="000F4564" w:rsidRPr="00016BF1" w:rsidRDefault="000F4564" w:rsidP="00513538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Pr="00016BF1">
              <w:t>0]}</w:t>
            </w:r>
          </w:p>
          <w:p w14:paraId="1F5F89D7" w14:textId="035690B9" w:rsidR="006C64B0" w:rsidRPr="00016BF1" w:rsidRDefault="00016BF1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 w:rsidR="000F4564">
              <w:t>2</w:t>
            </w:r>
            <w:r w:rsidRPr="00016BF1">
              <w:t>]}</w:t>
            </w:r>
          </w:p>
        </w:tc>
        <w:tc>
          <w:tcPr>
            <w:tcW w:w="4814" w:type="dxa"/>
          </w:tcPr>
          <w:p w14:paraId="2F37C4BD" w14:textId="04B88597" w:rsidR="00513538" w:rsidRPr="00C13D5C" w:rsidRDefault="0095208B" w:rsidP="002C3C6E">
            <w:pPr>
              <w:pStyle w:val="Listenabsatz"/>
              <w:numPr>
                <w:ilvl w:val="0"/>
                <w:numId w:val="1"/>
              </w:numPr>
              <w:spacing w:before="120" w:line="276" w:lineRule="auto"/>
              <w:ind w:left="215" w:hanging="215"/>
              <w:rPr>
                <w:b/>
                <w:bCs/>
              </w:rPr>
            </w:pPr>
            <w:r w:rsidRPr="0095208B">
              <w:t>{</w:t>
            </w:r>
            <w:proofErr w:type="gramStart"/>
            <w:r w:rsidRPr="0095208B">
              <w:t>achievements[</w:t>
            </w:r>
            <w:proofErr w:type="gramEnd"/>
            <w:r w:rsidRPr="0095208B">
              <w:t>1]}</w:t>
            </w:r>
          </w:p>
          <w:p w14:paraId="40F4FBDE" w14:textId="19BD2004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>
              <w:t>{</w:t>
            </w:r>
            <w:proofErr w:type="gramStart"/>
            <w:r w:rsidR="00F8701B" w:rsidRPr="00F8701B">
              <w:t>achievements[</w:t>
            </w:r>
            <w:proofErr w:type="gramEnd"/>
            <w:r w:rsidR="00F8701B">
              <w:t>3</w:t>
            </w:r>
            <w:r w:rsidR="00F8701B" w:rsidRPr="00F8701B">
              <w:t>]}</w:t>
            </w:r>
          </w:p>
          <w:p w14:paraId="00009F38" w14:textId="6AA8A762" w:rsidR="000F4564" w:rsidRPr="000F4564" w:rsidRDefault="004B7F7F" w:rsidP="000F4564">
            <w:pPr>
              <w:pStyle w:val="Listenabsatz"/>
              <w:numPr>
                <w:ilvl w:val="0"/>
                <w:numId w:val="1"/>
              </w:numPr>
            </w:pPr>
            <w:r>
              <w:t>{</w:t>
            </w:r>
            <w:r w:rsidRPr="004B7F7F">
              <w:t>languages[</w:t>
            </w:r>
            <w:r>
              <w:t>1</w:t>
            </w:r>
            <w:proofErr w:type="gramStart"/>
            <w:r w:rsidRPr="004B7F7F">
              <w:t>].</w:t>
            </w:r>
            <w:proofErr w:type="spellStart"/>
            <w:r w:rsidRPr="004B7F7F">
              <w:t>languageType</w:t>
            </w:r>
            <w:proofErr w:type="spellEnd"/>
            <w:proofErr w:type="gramEnd"/>
            <w:r w:rsidRPr="004B7F7F">
              <w:t xml:space="preserve">} </w:t>
            </w:r>
            <w:r w:rsidR="007B5CB3">
              <w:t>(</w:t>
            </w:r>
            <w:r w:rsidR="007B5CB3" w:rsidRPr="007B5CB3">
              <w:t>{languages[1].</w:t>
            </w:r>
            <w:proofErr w:type="spellStart"/>
            <w:r w:rsidR="007B5CB3" w:rsidRPr="007B5CB3">
              <w:t>languageLevel</w:t>
            </w:r>
            <w:proofErr w:type="spellEnd"/>
            <w:r w:rsidR="007B5CB3" w:rsidRPr="007B5CB3">
              <w:t>}</w:t>
            </w:r>
            <w:r>
              <w:t>)</w:t>
            </w:r>
          </w:p>
          <w:p w14:paraId="28C95D24" w14:textId="661BF880" w:rsidR="000F4564" w:rsidRPr="00016BF1" w:rsidRDefault="005732CF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b/>
                <w:bCs/>
              </w:rPr>
            </w:pPr>
            <w:r w:rsidRPr="005732CF">
              <w:t>{languages[3</w:t>
            </w:r>
            <w:proofErr w:type="gramStart"/>
            <w:r w:rsidRPr="005732CF">
              <w:t>].</w:t>
            </w:r>
            <w:proofErr w:type="spellStart"/>
            <w:r w:rsidRPr="005732CF">
              <w:t>languageType</w:t>
            </w:r>
            <w:proofErr w:type="spellEnd"/>
            <w:proofErr w:type="gramEnd"/>
            <w:r w:rsidRPr="005732CF">
              <w:t>}</w:t>
            </w:r>
            <w:r w:rsidR="004B7F7F" w:rsidRPr="004B7F7F">
              <w:t xml:space="preserve"> ({languages[</w:t>
            </w:r>
            <w:r w:rsidR="004B7F7F">
              <w:t>3</w:t>
            </w:r>
            <w:r w:rsidR="004B7F7F" w:rsidRPr="004B7F7F">
              <w:t>].</w:t>
            </w:r>
            <w:proofErr w:type="spellStart"/>
            <w:r w:rsidR="004B7F7F" w:rsidRPr="004B7F7F">
              <w:t>languageLevel</w:t>
            </w:r>
            <w:proofErr w:type="spellEnd"/>
            <w:r w:rsidR="004B7F7F" w:rsidRPr="004B7F7F">
              <w:t>}</w:t>
            </w:r>
            <w:r w:rsidR="004B7F7F">
              <w:t>)</w:t>
            </w:r>
          </w:p>
          <w:p w14:paraId="47804DEB" w14:textId="43EAA39B" w:rsidR="000F4564" w:rsidRPr="000F4564" w:rsidRDefault="000F4564" w:rsidP="000F4564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1</w:t>
            </w:r>
            <w:r w:rsidRPr="00016BF1">
              <w:t>]}</w:t>
            </w:r>
          </w:p>
          <w:p w14:paraId="09835304" w14:textId="24E398E6" w:rsidR="00C06AFF" w:rsidRPr="004E36BC" w:rsidRDefault="000F4564" w:rsidP="004E36BC">
            <w:pPr>
              <w:pStyle w:val="Listenabsatz"/>
              <w:numPr>
                <w:ilvl w:val="0"/>
                <w:numId w:val="1"/>
              </w:numPr>
              <w:spacing w:line="276" w:lineRule="auto"/>
              <w:ind w:left="215" w:hanging="215"/>
              <w:rPr>
                <w:b/>
                <w:bCs/>
              </w:rPr>
            </w:pPr>
            <w:r w:rsidRPr="00016BF1">
              <w:t>{</w:t>
            </w:r>
            <w:proofErr w:type="gramStart"/>
            <w:r w:rsidRPr="00016BF1">
              <w:t>certificates[</w:t>
            </w:r>
            <w:proofErr w:type="gramEnd"/>
            <w:r>
              <w:t>3</w:t>
            </w:r>
            <w:r w:rsidRPr="00016BF1">
              <w:t>]}</w:t>
            </w:r>
          </w:p>
        </w:tc>
      </w:tr>
    </w:tbl>
    <w:p w14:paraId="42375D0E" w14:textId="77777777" w:rsidR="00513538" w:rsidRPr="002745DE" w:rsidRDefault="00513538" w:rsidP="0074365B">
      <w:pPr>
        <w:pStyle w:val="Subheading1"/>
        <w:spacing w:after="120"/>
      </w:pPr>
    </w:p>
    <w:sectPr w:rsidR="00513538" w:rsidRPr="002745DE" w:rsidSect="00820CF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098" w:right="1134" w:bottom="1701" w:left="1134" w:header="1247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1434" w14:textId="77777777" w:rsidR="00205D6E" w:rsidRDefault="00205D6E" w:rsidP="00452E00">
      <w:r>
        <w:separator/>
      </w:r>
    </w:p>
  </w:endnote>
  <w:endnote w:type="continuationSeparator" w:id="0">
    <w:p w14:paraId="5CECE485" w14:textId="77777777" w:rsidR="00205D6E" w:rsidRDefault="00205D6E" w:rsidP="00452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charset w:val="DE"/>
    <w:family w:val="swiss"/>
    <w:pitch w:val="variable"/>
    <w:sig w:usb0="83000003" w:usb1="00000000" w:usb2="00000000" w:usb3="00000000" w:csb0="00010001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okChampa (Headings CS)">
    <w:altName w:val="DokChamp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663546" w14:paraId="31F828DA" w14:textId="77777777" w:rsidTr="00A41D4D">
      <w:tc>
        <w:tcPr>
          <w:tcW w:w="2689" w:type="dxa"/>
          <w:vAlign w:val="bottom"/>
        </w:tcPr>
        <w:p w14:paraId="2FC19EDC" w14:textId="77777777" w:rsidR="00663546" w:rsidRDefault="00663546" w:rsidP="00663546">
          <w:pPr>
            <w:pStyle w:val="Fuzeile"/>
          </w:pPr>
          <w:r w:rsidRPr="00C43D64">
            <w:t>Copyright © 2024 FDM Group.</w:t>
          </w:r>
        </w:p>
      </w:tc>
    </w:tr>
  </w:tbl>
  <w:p w14:paraId="1843FF40" w14:textId="77777777" w:rsidR="00663546" w:rsidRDefault="0066354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89"/>
    </w:tblGrid>
    <w:tr w:rsidR="00843D17" w14:paraId="5C45EE0B" w14:textId="77777777" w:rsidTr="00A41D4D">
      <w:tc>
        <w:tcPr>
          <w:tcW w:w="2689" w:type="dxa"/>
          <w:vAlign w:val="bottom"/>
        </w:tcPr>
        <w:p w14:paraId="2F2291F3" w14:textId="77777777" w:rsidR="00843D17" w:rsidRDefault="00843D17" w:rsidP="00663546">
          <w:pPr>
            <w:pStyle w:val="Fuzeile"/>
          </w:pPr>
          <w:r>
            <w:t>fdmgroup.com</w:t>
          </w:r>
        </w:p>
      </w:tc>
    </w:tr>
  </w:tbl>
  <w:p w14:paraId="01CA02E0" w14:textId="77777777" w:rsidR="00663546" w:rsidRDefault="0066354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21281" w14:textId="77777777" w:rsidR="00205D6E" w:rsidRDefault="00205D6E" w:rsidP="00452E00">
      <w:r>
        <w:separator/>
      </w:r>
    </w:p>
  </w:footnote>
  <w:footnote w:type="continuationSeparator" w:id="0">
    <w:p w14:paraId="1F020DBE" w14:textId="77777777" w:rsidR="00205D6E" w:rsidRDefault="00205D6E" w:rsidP="00452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F18BE" w14:textId="77777777" w:rsidR="00437499" w:rsidRDefault="00663546" w:rsidP="00513538">
    <w:pPr>
      <w:pStyle w:val="Body"/>
      <w:rPr>
        <w:noProof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0C6ED311" wp14:editId="12A3F6EA">
          <wp:simplePos x="0" y="0"/>
          <wp:positionH relativeFrom="column">
            <wp:posOffset>-720090</wp:posOffset>
          </wp:positionH>
          <wp:positionV relativeFrom="paragraph">
            <wp:posOffset>-788414</wp:posOffset>
          </wp:positionV>
          <wp:extent cx="7557972" cy="736743"/>
          <wp:effectExtent l="0" t="0" r="0" b="0"/>
          <wp:wrapNone/>
          <wp:docPr id="1571804068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1804068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972" cy="7367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F50CA9" w14:textId="77777777" w:rsidR="00513538" w:rsidRDefault="00513538" w:rsidP="00513538">
    <w:pPr>
      <w:pStyle w:val="Body"/>
      <w:rPr>
        <w:noProof/>
      </w:rPr>
    </w:pPr>
  </w:p>
  <w:p w14:paraId="70F38EDA" w14:textId="77777777" w:rsidR="00513538" w:rsidRDefault="00513538" w:rsidP="00513538">
    <w:pPr>
      <w:pStyle w:val="Body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1DF78" w14:textId="62D35B5C" w:rsidR="00663546" w:rsidRDefault="00663546" w:rsidP="007554E0">
    <w:pPr>
      <w:pStyle w:val="berschrift1"/>
      <w:rPr>
        <w:noProof/>
      </w:rPr>
    </w:pPr>
    <w:r>
      <w:rPr>
        <w:noProof/>
      </w:rPr>
      <w:drawing>
        <wp:anchor distT="0" distB="0" distL="114300" distR="114300" simplePos="0" relativeHeight="251667456" behindDoc="1" locked="0" layoutInCell="1" allowOverlap="1" wp14:anchorId="37442A47" wp14:editId="59A03B84">
          <wp:simplePos x="0" y="0"/>
          <wp:positionH relativeFrom="column">
            <wp:posOffset>-720090</wp:posOffset>
          </wp:positionH>
          <wp:positionV relativeFrom="paragraph">
            <wp:posOffset>-884287</wp:posOffset>
          </wp:positionV>
          <wp:extent cx="7554475" cy="2094938"/>
          <wp:effectExtent l="0" t="0" r="2540" b="635"/>
          <wp:wrapNone/>
          <wp:docPr id="118370083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3700832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475" cy="209493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2F86">
      <w:rPr>
        <w:noProof/>
      </w:rPr>
      <w:t>{user.firstName}</w:t>
    </w:r>
    <w:r w:rsidR="0074365B">
      <w:rPr>
        <w:noProof/>
      </w:rPr>
      <w:t xml:space="preserve"> </w:t>
    </w:r>
    <w:r w:rsidR="00002F86">
      <w:rPr>
        <w:noProof/>
      </w:rPr>
      <w:t>{user.last</w:t>
    </w:r>
    <w:r w:rsidR="0074365B">
      <w:rPr>
        <w:noProof/>
      </w:rPr>
      <w:t>Name</w:t>
    </w:r>
    <w:r w:rsidR="00002F86">
      <w:rPr>
        <w:noProof/>
      </w:rPr>
      <w:t>}</w:t>
    </w:r>
  </w:p>
  <w:p w14:paraId="6164C9F0" w14:textId="77777777" w:rsidR="007554E0" w:rsidRPr="007554E0" w:rsidRDefault="007554E0" w:rsidP="007554E0"/>
  <w:p w14:paraId="0B26C627" w14:textId="36901CCE" w:rsidR="00663546" w:rsidRPr="007554E0" w:rsidRDefault="000F4564" w:rsidP="001D07AA">
    <w:pPr>
      <w:pStyle w:val="Body"/>
      <w:spacing w:before="60"/>
      <w:rPr>
        <w:b/>
        <w:bCs/>
        <w:sz w:val="28"/>
        <w:szCs w:val="28"/>
      </w:rPr>
    </w:pPr>
    <w:r w:rsidRPr="007554E0">
      <w:rPr>
        <w:b/>
        <w:bCs/>
        <w:sz w:val="28"/>
        <w:szCs w:val="28"/>
      </w:rPr>
      <w:t>{</w:t>
    </w:r>
    <w:proofErr w:type="spellStart"/>
    <w:proofErr w:type="gramStart"/>
    <w:r w:rsidRPr="007554E0">
      <w:rPr>
        <w:b/>
        <w:bCs/>
        <w:sz w:val="28"/>
        <w:szCs w:val="28"/>
      </w:rPr>
      <w:t>stream.streamName</w:t>
    </w:r>
    <w:proofErr w:type="spellEnd"/>
    <w:proofErr w:type="gramEnd"/>
    <w:r w:rsidRPr="007554E0">
      <w:rPr>
        <w:b/>
        <w:bCs/>
        <w:sz w:val="28"/>
        <w:szCs w:val="28"/>
      </w:rPr>
      <w:t>}</w:t>
    </w:r>
  </w:p>
  <w:p w14:paraId="698C8B8D" w14:textId="77777777" w:rsidR="00967A3A" w:rsidRDefault="00967A3A" w:rsidP="00663546">
    <w:pPr>
      <w:pStyle w:val="BodyBold"/>
      <w:spacing w:before="55"/>
      <w:rPr>
        <w:sz w:val="16"/>
        <w:szCs w:val="16"/>
      </w:rPr>
    </w:pPr>
  </w:p>
  <w:p w14:paraId="4FD281B4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59C6BC4B" w14:textId="77777777" w:rsidR="00663546" w:rsidRDefault="00663546" w:rsidP="00663546">
    <w:pPr>
      <w:pStyle w:val="BodyBold"/>
      <w:spacing w:before="55"/>
      <w:rPr>
        <w:sz w:val="16"/>
        <w:szCs w:val="16"/>
      </w:rPr>
    </w:pPr>
  </w:p>
  <w:p w14:paraId="003E1299" w14:textId="77777777" w:rsidR="00967A3A" w:rsidRPr="00CE415F" w:rsidRDefault="00967A3A" w:rsidP="00663546">
    <w:pPr>
      <w:pStyle w:val="BodyBold"/>
      <w:spacing w:before="55"/>
      <w:rPr>
        <w:sz w:val="16"/>
        <w:szCs w:val="16"/>
      </w:rPr>
    </w:pPr>
  </w:p>
  <w:p w14:paraId="685C3565" w14:textId="77777777" w:rsidR="00896CEF" w:rsidRPr="00663546" w:rsidRDefault="00896CEF" w:rsidP="0066354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31CA0"/>
    <w:multiLevelType w:val="hybridMultilevel"/>
    <w:tmpl w:val="C84A680E"/>
    <w:lvl w:ilvl="0" w:tplc="EC622358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2A"/>
    <w:rsid w:val="00002F86"/>
    <w:rsid w:val="00016BF1"/>
    <w:rsid w:val="00040FFD"/>
    <w:rsid w:val="00052B29"/>
    <w:rsid w:val="00062B1B"/>
    <w:rsid w:val="0006676F"/>
    <w:rsid w:val="00082F5B"/>
    <w:rsid w:val="000862E7"/>
    <w:rsid w:val="00096962"/>
    <w:rsid w:val="000A2355"/>
    <w:rsid w:val="000A5D83"/>
    <w:rsid w:val="000C3006"/>
    <w:rsid w:val="000C3369"/>
    <w:rsid w:val="000D66CE"/>
    <w:rsid w:val="000F4564"/>
    <w:rsid w:val="000F6367"/>
    <w:rsid w:val="00111BC1"/>
    <w:rsid w:val="00144D97"/>
    <w:rsid w:val="001746B7"/>
    <w:rsid w:val="00183BBD"/>
    <w:rsid w:val="00195AED"/>
    <w:rsid w:val="001A5AC4"/>
    <w:rsid w:val="001A7FDD"/>
    <w:rsid w:val="001B1A1D"/>
    <w:rsid w:val="001C57E2"/>
    <w:rsid w:val="001D07AA"/>
    <w:rsid w:val="001F6A3D"/>
    <w:rsid w:val="00205D6E"/>
    <w:rsid w:val="00206A74"/>
    <w:rsid w:val="00220EB7"/>
    <w:rsid w:val="00224C8F"/>
    <w:rsid w:val="00230B1A"/>
    <w:rsid w:val="0024112B"/>
    <w:rsid w:val="002569E1"/>
    <w:rsid w:val="0025735F"/>
    <w:rsid w:val="00272B73"/>
    <w:rsid w:val="002745DE"/>
    <w:rsid w:val="00287691"/>
    <w:rsid w:val="0029045B"/>
    <w:rsid w:val="0029591C"/>
    <w:rsid w:val="00297210"/>
    <w:rsid w:val="002A5159"/>
    <w:rsid w:val="002A545D"/>
    <w:rsid w:val="002A59E6"/>
    <w:rsid w:val="002B1D94"/>
    <w:rsid w:val="002C2306"/>
    <w:rsid w:val="002C2C76"/>
    <w:rsid w:val="002C5D51"/>
    <w:rsid w:val="002E42FE"/>
    <w:rsid w:val="002E561B"/>
    <w:rsid w:val="002F0D35"/>
    <w:rsid w:val="002F252A"/>
    <w:rsid w:val="002F5405"/>
    <w:rsid w:val="002F753C"/>
    <w:rsid w:val="002F7E9B"/>
    <w:rsid w:val="003230A5"/>
    <w:rsid w:val="003257B7"/>
    <w:rsid w:val="00330A8E"/>
    <w:rsid w:val="00346CC2"/>
    <w:rsid w:val="00347703"/>
    <w:rsid w:val="0036181E"/>
    <w:rsid w:val="003628A6"/>
    <w:rsid w:val="00363648"/>
    <w:rsid w:val="003723EF"/>
    <w:rsid w:val="00386FFD"/>
    <w:rsid w:val="00394E34"/>
    <w:rsid w:val="00395585"/>
    <w:rsid w:val="003C0E39"/>
    <w:rsid w:val="003D288E"/>
    <w:rsid w:val="003D5105"/>
    <w:rsid w:val="003E758B"/>
    <w:rsid w:val="003F590F"/>
    <w:rsid w:val="003F642F"/>
    <w:rsid w:val="00423665"/>
    <w:rsid w:val="00423C3E"/>
    <w:rsid w:val="00437499"/>
    <w:rsid w:val="00444A57"/>
    <w:rsid w:val="00452E00"/>
    <w:rsid w:val="00465E05"/>
    <w:rsid w:val="00466582"/>
    <w:rsid w:val="00466EE9"/>
    <w:rsid w:val="00477E7F"/>
    <w:rsid w:val="004821CB"/>
    <w:rsid w:val="00487124"/>
    <w:rsid w:val="004B7F7F"/>
    <w:rsid w:val="004C219E"/>
    <w:rsid w:val="004C281D"/>
    <w:rsid w:val="004C2A2A"/>
    <w:rsid w:val="004C6503"/>
    <w:rsid w:val="004D0995"/>
    <w:rsid w:val="004D3A21"/>
    <w:rsid w:val="004D7BAA"/>
    <w:rsid w:val="004E36BC"/>
    <w:rsid w:val="004F26E7"/>
    <w:rsid w:val="004F481F"/>
    <w:rsid w:val="00501CD7"/>
    <w:rsid w:val="00513538"/>
    <w:rsid w:val="00521306"/>
    <w:rsid w:val="0052257B"/>
    <w:rsid w:val="00532EAF"/>
    <w:rsid w:val="00550C3A"/>
    <w:rsid w:val="005732CF"/>
    <w:rsid w:val="00585FBB"/>
    <w:rsid w:val="00593176"/>
    <w:rsid w:val="005A5B80"/>
    <w:rsid w:val="005B2D18"/>
    <w:rsid w:val="005C4E72"/>
    <w:rsid w:val="005C53AE"/>
    <w:rsid w:val="005D440C"/>
    <w:rsid w:val="005E4985"/>
    <w:rsid w:val="005E4AED"/>
    <w:rsid w:val="005E74D0"/>
    <w:rsid w:val="005F16E5"/>
    <w:rsid w:val="00602F1E"/>
    <w:rsid w:val="006114B7"/>
    <w:rsid w:val="00615902"/>
    <w:rsid w:val="00630861"/>
    <w:rsid w:val="00630B0A"/>
    <w:rsid w:val="006340EF"/>
    <w:rsid w:val="00656917"/>
    <w:rsid w:val="00663546"/>
    <w:rsid w:val="006663F3"/>
    <w:rsid w:val="006716FB"/>
    <w:rsid w:val="00673123"/>
    <w:rsid w:val="00673E63"/>
    <w:rsid w:val="00674875"/>
    <w:rsid w:val="006814B9"/>
    <w:rsid w:val="00697BEB"/>
    <w:rsid w:val="006C3C47"/>
    <w:rsid w:val="006C64B0"/>
    <w:rsid w:val="006D10D8"/>
    <w:rsid w:val="006D7526"/>
    <w:rsid w:val="006F30EF"/>
    <w:rsid w:val="00712BDE"/>
    <w:rsid w:val="00722FCB"/>
    <w:rsid w:val="00727A41"/>
    <w:rsid w:val="0073227B"/>
    <w:rsid w:val="0073267F"/>
    <w:rsid w:val="007345E7"/>
    <w:rsid w:val="0074365B"/>
    <w:rsid w:val="0074790E"/>
    <w:rsid w:val="007554E0"/>
    <w:rsid w:val="007610CC"/>
    <w:rsid w:val="00766EBD"/>
    <w:rsid w:val="00790E49"/>
    <w:rsid w:val="00794EE7"/>
    <w:rsid w:val="007B379A"/>
    <w:rsid w:val="007B5CB3"/>
    <w:rsid w:val="007E187E"/>
    <w:rsid w:val="00806F68"/>
    <w:rsid w:val="00810EC1"/>
    <w:rsid w:val="00820CFA"/>
    <w:rsid w:val="0083123B"/>
    <w:rsid w:val="0083517D"/>
    <w:rsid w:val="00843D17"/>
    <w:rsid w:val="00887460"/>
    <w:rsid w:val="00894F55"/>
    <w:rsid w:val="00896CEF"/>
    <w:rsid w:val="008A65C2"/>
    <w:rsid w:val="008B2E99"/>
    <w:rsid w:val="008C755F"/>
    <w:rsid w:val="008D1BDA"/>
    <w:rsid w:val="008D4A1C"/>
    <w:rsid w:val="008D5486"/>
    <w:rsid w:val="008E4EFD"/>
    <w:rsid w:val="008E6CFD"/>
    <w:rsid w:val="008F14F9"/>
    <w:rsid w:val="008F16E6"/>
    <w:rsid w:val="0090010C"/>
    <w:rsid w:val="00903880"/>
    <w:rsid w:val="00904F7E"/>
    <w:rsid w:val="00921020"/>
    <w:rsid w:val="0094687C"/>
    <w:rsid w:val="0095208B"/>
    <w:rsid w:val="0095669B"/>
    <w:rsid w:val="0095741A"/>
    <w:rsid w:val="00967A3A"/>
    <w:rsid w:val="00973DFF"/>
    <w:rsid w:val="009774B1"/>
    <w:rsid w:val="00980879"/>
    <w:rsid w:val="009871C0"/>
    <w:rsid w:val="00996808"/>
    <w:rsid w:val="009976E7"/>
    <w:rsid w:val="009A4B65"/>
    <w:rsid w:val="009C07FB"/>
    <w:rsid w:val="009C3E00"/>
    <w:rsid w:val="009D09E0"/>
    <w:rsid w:val="009E4ADF"/>
    <w:rsid w:val="009E58D5"/>
    <w:rsid w:val="009E6FEE"/>
    <w:rsid w:val="00A20D10"/>
    <w:rsid w:val="00A22436"/>
    <w:rsid w:val="00A334D8"/>
    <w:rsid w:val="00A47EC9"/>
    <w:rsid w:val="00A502B1"/>
    <w:rsid w:val="00A626F9"/>
    <w:rsid w:val="00A63F37"/>
    <w:rsid w:val="00A6575C"/>
    <w:rsid w:val="00A85B32"/>
    <w:rsid w:val="00A91AF5"/>
    <w:rsid w:val="00A97AE8"/>
    <w:rsid w:val="00AA0B46"/>
    <w:rsid w:val="00AA0EF9"/>
    <w:rsid w:val="00AA3E97"/>
    <w:rsid w:val="00AB1463"/>
    <w:rsid w:val="00AE210C"/>
    <w:rsid w:val="00B0369A"/>
    <w:rsid w:val="00B05C44"/>
    <w:rsid w:val="00B416F5"/>
    <w:rsid w:val="00B42E12"/>
    <w:rsid w:val="00B449E6"/>
    <w:rsid w:val="00B50F61"/>
    <w:rsid w:val="00B51F18"/>
    <w:rsid w:val="00B66FE1"/>
    <w:rsid w:val="00B8107C"/>
    <w:rsid w:val="00B97BF5"/>
    <w:rsid w:val="00BA115F"/>
    <w:rsid w:val="00BB1F0D"/>
    <w:rsid w:val="00BB53B5"/>
    <w:rsid w:val="00BB6A0B"/>
    <w:rsid w:val="00BD59C5"/>
    <w:rsid w:val="00BE2917"/>
    <w:rsid w:val="00BE5378"/>
    <w:rsid w:val="00C06AFF"/>
    <w:rsid w:val="00C13D5C"/>
    <w:rsid w:val="00C247F0"/>
    <w:rsid w:val="00C3100C"/>
    <w:rsid w:val="00C341AD"/>
    <w:rsid w:val="00C341C5"/>
    <w:rsid w:val="00C41D65"/>
    <w:rsid w:val="00C43D64"/>
    <w:rsid w:val="00C64C9B"/>
    <w:rsid w:val="00C71F89"/>
    <w:rsid w:val="00C86F27"/>
    <w:rsid w:val="00C92448"/>
    <w:rsid w:val="00CA0448"/>
    <w:rsid w:val="00CA7163"/>
    <w:rsid w:val="00CB0928"/>
    <w:rsid w:val="00CB4F78"/>
    <w:rsid w:val="00CD0FA4"/>
    <w:rsid w:val="00CD3D5D"/>
    <w:rsid w:val="00CE415F"/>
    <w:rsid w:val="00CE64A2"/>
    <w:rsid w:val="00CF0D7D"/>
    <w:rsid w:val="00CF3D7A"/>
    <w:rsid w:val="00D154F4"/>
    <w:rsid w:val="00D17587"/>
    <w:rsid w:val="00D2213D"/>
    <w:rsid w:val="00D24171"/>
    <w:rsid w:val="00D247B8"/>
    <w:rsid w:val="00D31E81"/>
    <w:rsid w:val="00D442A2"/>
    <w:rsid w:val="00D523B4"/>
    <w:rsid w:val="00D55C40"/>
    <w:rsid w:val="00D740DF"/>
    <w:rsid w:val="00D75E78"/>
    <w:rsid w:val="00D90621"/>
    <w:rsid w:val="00DA5CBD"/>
    <w:rsid w:val="00DB3D43"/>
    <w:rsid w:val="00DC1DBF"/>
    <w:rsid w:val="00DD736D"/>
    <w:rsid w:val="00DF69BF"/>
    <w:rsid w:val="00E01AF2"/>
    <w:rsid w:val="00E04D36"/>
    <w:rsid w:val="00E14CB4"/>
    <w:rsid w:val="00E33053"/>
    <w:rsid w:val="00E3443B"/>
    <w:rsid w:val="00E40AA0"/>
    <w:rsid w:val="00E54E72"/>
    <w:rsid w:val="00E75FF4"/>
    <w:rsid w:val="00EA590A"/>
    <w:rsid w:val="00EB3978"/>
    <w:rsid w:val="00EC012E"/>
    <w:rsid w:val="00ED78D8"/>
    <w:rsid w:val="00EE01BB"/>
    <w:rsid w:val="00EE5DD5"/>
    <w:rsid w:val="00EF37B2"/>
    <w:rsid w:val="00EF5DA1"/>
    <w:rsid w:val="00F122C6"/>
    <w:rsid w:val="00F179FC"/>
    <w:rsid w:val="00F403FC"/>
    <w:rsid w:val="00F514AC"/>
    <w:rsid w:val="00F52139"/>
    <w:rsid w:val="00F54F14"/>
    <w:rsid w:val="00F611F4"/>
    <w:rsid w:val="00F8398E"/>
    <w:rsid w:val="00F8701B"/>
    <w:rsid w:val="00F96B17"/>
    <w:rsid w:val="00F97242"/>
    <w:rsid w:val="00FA2651"/>
    <w:rsid w:val="00FB5205"/>
    <w:rsid w:val="00FB682B"/>
    <w:rsid w:val="00FC1C5B"/>
    <w:rsid w:val="00FC51AE"/>
    <w:rsid w:val="00FE25DE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75D1C"/>
  <w15:chartTrackingRefBased/>
  <w15:docId w15:val="{F16C665F-D8D7-4AED-A7A8-6A116A32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lo-L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40FFD"/>
    <w:rPr>
      <w:rFonts w:ascii="Inter" w:hAnsi="Inter" w:cs="Arial Unicode MS"/>
      <w:color w:val="1E1E1E" w:themeColor="text1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0B46"/>
    <w:pPr>
      <w:keepNext/>
      <w:keepLines/>
      <w:spacing w:before="240"/>
      <w:outlineLvl w:val="0"/>
    </w:pPr>
    <w:rPr>
      <w:rFonts w:ascii="Impact" w:eastAsiaTheme="majorEastAsia" w:hAnsi="Impact" w:cstheme="majorBidi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861"/>
    <w:pPr>
      <w:keepNext/>
      <w:keepLines/>
      <w:spacing w:before="40"/>
      <w:outlineLvl w:val="1"/>
    </w:pPr>
    <w:rPr>
      <w:rFonts w:eastAsiaTheme="majorEastAsia" w:cs="DokChampa (Headings CS)"/>
      <w:b/>
      <w:spacing w:val="-2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036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036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036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700F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0369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00A4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B0369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B0369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B0369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0B46"/>
    <w:rPr>
      <w:rFonts w:ascii="Impact" w:eastAsiaTheme="majorEastAsia" w:hAnsi="Impact" w:cstheme="majorBidi"/>
      <w:color w:val="1E1E1E" w:themeColor="text1"/>
      <w:sz w:val="4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861"/>
    <w:rPr>
      <w:rFonts w:ascii="Inter" w:eastAsiaTheme="majorEastAsia" w:hAnsi="Inter" w:cs="DokChampa (Headings CS)"/>
      <w:b/>
      <w:color w:val="1E1E1E" w:themeColor="text1"/>
      <w:spacing w:val="-2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0369A"/>
    <w:rPr>
      <w:rFonts w:asciiTheme="majorHAnsi" w:eastAsiaTheme="majorEastAsia" w:hAnsiTheme="majorHAnsi" w:cstheme="majorBidi"/>
      <w:i/>
      <w:iCs/>
      <w:color w:val="7700F7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0369A"/>
    <w:rPr>
      <w:rFonts w:asciiTheme="majorHAnsi" w:eastAsiaTheme="majorEastAsia" w:hAnsiTheme="majorHAnsi" w:cstheme="majorBidi"/>
      <w:color w:val="7700F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0369A"/>
    <w:rPr>
      <w:rFonts w:asciiTheme="majorHAnsi" w:eastAsiaTheme="majorEastAsia" w:hAnsiTheme="majorHAnsi" w:cstheme="majorBidi"/>
      <w:color w:val="4F00A4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0369A"/>
    <w:rPr>
      <w:rFonts w:asciiTheme="majorHAnsi" w:eastAsiaTheme="majorEastAsia" w:hAnsiTheme="majorHAnsi" w:cstheme="majorBidi"/>
      <w:i/>
      <w:iCs/>
      <w:color w:val="4F00A4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0369A"/>
    <w:rPr>
      <w:rFonts w:asciiTheme="majorHAnsi" w:eastAsiaTheme="majorEastAsia" w:hAnsiTheme="majorHAnsi" w:cstheme="majorBidi"/>
      <w:color w:val="404040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0369A"/>
    <w:rPr>
      <w:rFonts w:asciiTheme="majorHAnsi" w:eastAsiaTheme="majorEastAsia" w:hAnsiTheme="majorHAnsi" w:cstheme="majorBidi"/>
      <w:i/>
      <w:iCs/>
      <w:color w:val="404040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69A"/>
    <w:pPr>
      <w:spacing w:after="200"/>
    </w:pPr>
    <w:rPr>
      <w:i/>
      <w:iCs/>
      <w:color w:val="C5FF00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qFormat/>
    <w:rsid w:val="002F7E9B"/>
    <w:pPr>
      <w:contextualSpacing/>
    </w:pPr>
    <w:rPr>
      <w:rFonts w:ascii="Impact" w:eastAsiaTheme="majorEastAsia" w:hAnsi="Impact" w:cs="DokChampa (Headings CS)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2F7E9B"/>
    <w:rPr>
      <w:rFonts w:ascii="Impact" w:eastAsiaTheme="majorEastAsia" w:hAnsi="Impact" w:cs="DokChampa (Headings CS)"/>
      <w:color w:val="1E1E1E" w:themeColor="text1"/>
      <w:kern w:val="28"/>
      <w:sz w:val="72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69A"/>
    <w:pPr>
      <w:numPr>
        <w:ilvl w:val="1"/>
      </w:numPr>
      <w:spacing w:after="160"/>
    </w:pPr>
    <w:rPr>
      <w:rFonts w:eastAsiaTheme="minorEastAsia" w:cstheme="minorBidi"/>
      <w:color w:val="6D6D6D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69A"/>
    <w:rPr>
      <w:rFonts w:eastAsiaTheme="minorEastAsia"/>
      <w:color w:val="6D6D6D" w:themeColor="text1" w:themeTint="A5"/>
      <w:spacing w:val="15"/>
      <w:sz w:val="22"/>
      <w:szCs w:val="22"/>
    </w:rPr>
  </w:style>
  <w:style w:type="paragraph" w:styleId="Kopfzeile">
    <w:name w:val="header"/>
    <w:basedOn w:val="Standard"/>
    <w:link w:val="KopfzeileZchn"/>
    <w:uiPriority w:val="99"/>
    <w:unhideWhenUsed/>
    <w:rsid w:val="00183BBD"/>
    <w:pPr>
      <w:tabs>
        <w:tab w:val="center" w:pos="4513"/>
        <w:tab w:val="right" w:pos="9026"/>
      </w:tabs>
    </w:pPr>
  </w:style>
  <w:style w:type="character" w:styleId="Hervorhebung">
    <w:name w:val="Emphasis"/>
    <w:basedOn w:val="Absatz-Standardschriftart"/>
    <w:uiPriority w:val="20"/>
    <w:qFormat/>
    <w:rsid w:val="00B0369A"/>
    <w:rPr>
      <w:i/>
      <w:iCs/>
    </w:rPr>
  </w:style>
  <w:style w:type="character" w:customStyle="1" w:styleId="KopfzeileZchn">
    <w:name w:val="Kopfzeile Zchn"/>
    <w:basedOn w:val="Absatz-Standardschriftart"/>
    <w:link w:val="Kopfzeile"/>
    <w:uiPriority w:val="99"/>
    <w:rsid w:val="00183BBD"/>
    <w:rPr>
      <w:rFonts w:ascii="Inter" w:hAnsi="Inter" w:cs="Arial Unicode MS"/>
      <w:color w:val="1E1E1E" w:themeColor="text1"/>
      <w:sz w:val="20"/>
    </w:rPr>
  </w:style>
  <w:style w:type="paragraph" w:styleId="Listenabsatz">
    <w:name w:val="List Paragraph"/>
    <w:basedOn w:val="Standard"/>
    <w:qFormat/>
    <w:rsid w:val="00B0369A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91AF5"/>
    <w:pPr>
      <w:spacing w:before="200" w:after="200"/>
    </w:pPr>
    <w:rPr>
      <w:i/>
      <w:iCs/>
      <w:color w:val="565656" w:themeColor="text1" w:themeTint="BF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91AF5"/>
    <w:rPr>
      <w:rFonts w:ascii="Inter" w:hAnsi="Inter" w:cs="Arial Unicode MS"/>
      <w:i/>
      <w:iCs/>
      <w:color w:val="565656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369A"/>
    <w:pPr>
      <w:pBdr>
        <w:top w:val="single" w:sz="4" w:space="10" w:color="A34CFF" w:themeColor="accent1"/>
        <w:bottom w:val="single" w:sz="4" w:space="10" w:color="A34CFF" w:themeColor="accent1"/>
      </w:pBdr>
      <w:spacing w:before="360" w:after="360"/>
      <w:ind w:left="864" w:right="864"/>
      <w:jc w:val="center"/>
    </w:pPr>
    <w:rPr>
      <w:i/>
      <w:iCs/>
      <w:color w:val="A34C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69A"/>
    <w:rPr>
      <w:rFonts w:cs="Arial Unicode MS"/>
      <w:i/>
      <w:iCs/>
      <w:color w:val="A34CFF" w:themeColor="accent1"/>
    </w:rPr>
  </w:style>
  <w:style w:type="character" w:styleId="Seitenzahl">
    <w:name w:val="page number"/>
    <w:basedOn w:val="Absatz-Standardschriftart"/>
    <w:uiPriority w:val="99"/>
    <w:unhideWhenUsed/>
    <w:rsid w:val="00A91AF5"/>
    <w:rPr>
      <w:rFonts w:ascii="Inter" w:hAnsi="Inter"/>
      <w:b w:val="0"/>
      <w:i w:val="0"/>
      <w:color w:val="C6C6C6" w:themeColor="text1" w:themeTint="40"/>
      <w:spacing w:val="0"/>
      <w:sz w:val="16"/>
    </w:rPr>
  </w:style>
  <w:style w:type="character" w:styleId="IntensiveHervorhebung">
    <w:name w:val="Intense Emphasis"/>
    <w:basedOn w:val="Absatz-Standardschriftart"/>
    <w:uiPriority w:val="21"/>
    <w:qFormat/>
    <w:rsid w:val="00B0369A"/>
    <w:rPr>
      <w:i/>
      <w:iCs/>
      <w:color w:val="A34CFF" w:themeColor="accent1"/>
    </w:rPr>
  </w:style>
  <w:style w:type="character" w:styleId="SchwacherVerweis">
    <w:name w:val="Subtle Reference"/>
    <w:basedOn w:val="Absatz-Standardschriftart"/>
    <w:uiPriority w:val="31"/>
    <w:qFormat/>
    <w:rsid w:val="00B0369A"/>
    <w:rPr>
      <w:smallCaps/>
      <w:color w:val="6D6D6D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B0369A"/>
    <w:rPr>
      <w:b/>
      <w:bCs/>
      <w:smallCaps/>
      <w:color w:val="A34CFF" w:themeColor="accent1"/>
      <w:spacing w:val="5"/>
    </w:rPr>
  </w:style>
  <w:style w:type="paragraph" w:customStyle="1" w:styleId="Subtitle1">
    <w:name w:val="Subtitle 1"/>
    <w:basedOn w:val="berschrift2"/>
    <w:qFormat/>
    <w:rsid w:val="00F514AC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69A"/>
    <w:pPr>
      <w:outlineLvl w:val="9"/>
    </w:pPr>
  </w:style>
  <w:style w:type="paragraph" w:customStyle="1" w:styleId="Body">
    <w:name w:val="Body"/>
    <w:basedOn w:val="Standard"/>
    <w:qFormat/>
    <w:rsid w:val="00A91AF5"/>
  </w:style>
  <w:style w:type="paragraph" w:customStyle="1" w:styleId="Subheading1">
    <w:name w:val="Subheading 1"/>
    <w:basedOn w:val="Body"/>
    <w:qFormat/>
    <w:rsid w:val="002C2306"/>
    <w:rPr>
      <w:rFonts w:ascii="Impact" w:hAnsi="Impact"/>
      <w:sz w:val="32"/>
    </w:rPr>
  </w:style>
  <w:style w:type="paragraph" w:customStyle="1" w:styleId="BodySubheading2">
    <w:name w:val="Body Subheading 2"/>
    <w:basedOn w:val="Body"/>
    <w:qFormat/>
    <w:rsid w:val="00790E49"/>
    <w:rPr>
      <w:b/>
    </w:rPr>
  </w:style>
  <w:style w:type="paragraph" w:customStyle="1" w:styleId="BodyBold">
    <w:name w:val="Body Bold"/>
    <w:basedOn w:val="BodySubheading2"/>
    <w:qFormat/>
    <w:rsid w:val="00980879"/>
  </w:style>
  <w:style w:type="paragraph" w:customStyle="1" w:styleId="BodySubheading1">
    <w:name w:val="Body Subheading 1"/>
    <w:basedOn w:val="BodySubheading2"/>
    <w:qFormat/>
    <w:rsid w:val="00EA590A"/>
    <w:rPr>
      <w:sz w:val="24"/>
    </w:rPr>
  </w:style>
  <w:style w:type="paragraph" w:customStyle="1" w:styleId="BodyItalics">
    <w:name w:val="Body Italics"/>
    <w:basedOn w:val="Body"/>
    <w:qFormat/>
    <w:rsid w:val="006716FB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91AF5"/>
    <w:pPr>
      <w:tabs>
        <w:tab w:val="center" w:pos="4513"/>
        <w:tab w:val="right" w:pos="9026"/>
      </w:tabs>
    </w:pPr>
    <w:rPr>
      <w:color w:val="C6C6C6" w:themeColor="text1" w:themeTint="40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A91AF5"/>
    <w:rPr>
      <w:rFonts w:ascii="Inter" w:hAnsi="Inter" w:cs="Arial Unicode MS"/>
      <w:color w:val="C6C6C6" w:themeColor="text1" w:themeTint="40"/>
      <w:sz w:val="16"/>
    </w:rPr>
  </w:style>
  <w:style w:type="character" w:styleId="Hyperlink">
    <w:name w:val="Hyperlink"/>
    <w:basedOn w:val="Absatz-Standardschriftart"/>
    <w:uiPriority w:val="99"/>
    <w:unhideWhenUsed/>
    <w:rsid w:val="00CE415F"/>
    <w:rPr>
      <w:color w:val="1E1E1E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E415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D0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uiPriority w:val="39"/>
    <w:rsid w:val="00040F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Downloads\FDM_ProfileTemplate_A4_Digital_FINAL.dotx" TargetMode="External"/></Relationships>
</file>

<file path=word/theme/theme1.xml><?xml version="1.0" encoding="utf-8"?>
<a:theme xmlns:a="http://schemas.openxmlformats.org/drawingml/2006/main" name="FDMRebrandTheme_PPT">
  <a:themeElements>
    <a:clrScheme name="FDM Rebrand Colours">
      <a:dk1>
        <a:srgbClr val="1E1E1E"/>
      </a:dk1>
      <a:lt1>
        <a:srgbClr val="FFFFFF"/>
      </a:lt1>
      <a:dk2>
        <a:srgbClr val="C5FF00"/>
      </a:dk2>
      <a:lt2>
        <a:srgbClr val="DEDAD3"/>
      </a:lt2>
      <a:accent1>
        <a:srgbClr val="A34CFF"/>
      </a:accent1>
      <a:accent2>
        <a:srgbClr val="FF4E48"/>
      </a:accent2>
      <a:accent3>
        <a:srgbClr val="FF74FF"/>
      </a:accent3>
      <a:accent4>
        <a:srgbClr val="70D8FF"/>
      </a:accent4>
      <a:accent5>
        <a:srgbClr val="00D600"/>
      </a:accent5>
      <a:accent6>
        <a:srgbClr val="FF7F00"/>
      </a:accent6>
      <a:hlink>
        <a:srgbClr val="1E1E1E"/>
      </a:hlink>
      <a:folHlink>
        <a:srgbClr val="FF7F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DMRebrandTheme_PPT" id="{A82B72F4-6D7B-DA43-86F7-882C7CD638C4}" vid="{3EA65D27-EA4F-3C43-8ED5-126F6704506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37c69b-5a6a-4637-8bd1-d93b6d25cbeb" xsi:nil="true"/>
    <lcf76f155ced4ddcb4097134ff3c332f xmlns="98e14f5f-b060-49d7-8f28-097594a3901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0694D7530E34D88C51771DB31F8FB" ma:contentTypeVersion="13" ma:contentTypeDescription="Create a new document." ma:contentTypeScope="" ma:versionID="7d56791dae153109642e508fb1857889">
  <xsd:schema xmlns:xsd="http://www.w3.org/2001/XMLSchema" xmlns:xs="http://www.w3.org/2001/XMLSchema" xmlns:p="http://schemas.microsoft.com/office/2006/metadata/properties" xmlns:ns2="98e14f5f-b060-49d7-8f28-097594a3901a" xmlns:ns3="2f37c69b-5a6a-4637-8bd1-d93b6d25cbeb" targetNamespace="http://schemas.microsoft.com/office/2006/metadata/properties" ma:root="true" ma:fieldsID="5228b484967ea99221e923794ca5170e" ns2:_="" ns3:_="">
    <xsd:import namespace="98e14f5f-b060-49d7-8f28-097594a3901a"/>
    <xsd:import namespace="2f37c69b-5a6a-4637-8bd1-d93b6d25c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e14f5f-b060-49d7-8f28-097594a39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7c69b-5a6a-4637-8bd1-d93b6d25cbe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06eb7de-3e94-4a36-aa4c-16c452c101d1}" ma:internalName="TaxCatchAll" ma:showField="CatchAllData" ma:web="2f37c69b-5a6a-4637-8bd1-d93b6d25c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4FADC-04E8-47A9-8394-84B91D0ED9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62CE29-40DB-894A-86AB-7558A20A43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014238-6165-44E1-A2AC-53AEDBE9773A}">
  <ds:schemaRefs>
    <ds:schemaRef ds:uri="http://schemas.microsoft.com/office/2006/metadata/properties"/>
    <ds:schemaRef ds:uri="http://schemas.microsoft.com/office/infopath/2007/PartnerControls"/>
    <ds:schemaRef ds:uri="2f37c69b-5a6a-4637-8bd1-d93b6d25cbeb"/>
    <ds:schemaRef ds:uri="98e14f5f-b060-49d7-8f28-097594a3901a"/>
  </ds:schemaRefs>
</ds:datastoreItem>
</file>

<file path=customXml/itemProps4.xml><?xml version="1.0" encoding="utf-8"?>
<ds:datastoreItem xmlns:ds="http://schemas.openxmlformats.org/officeDocument/2006/customXml" ds:itemID="{5AE54ABE-056D-4F0B-A50F-3E5D1BD61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e14f5f-b060-49d7-8f28-097594a3901a"/>
    <ds:schemaRef ds:uri="2f37c69b-5a6a-4637-8bd1-d93b6d25c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FDM_ProfileTemplate_A4_Digital_FINAL.dotx</Template>
  <TotalTime>0</TotalTime>
  <Pages>2</Pages>
  <Words>267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Elble</cp:lastModifiedBy>
  <cp:revision>7</cp:revision>
  <cp:lastPrinted>2024-02-28T14:09:00Z</cp:lastPrinted>
  <dcterms:created xsi:type="dcterms:W3CDTF">2024-06-11T15:29:00Z</dcterms:created>
  <dcterms:modified xsi:type="dcterms:W3CDTF">2024-06-13T14:13:00Z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0x0101008AE0694D7530E34D88C51771DB31F8FB</vt:lpwstr>
  </property>
  <property fmtid="{D5CDD505-2E9C-101B-9397-08002B2CF9AE}" pid="3" name="MediaServiceImageTags">
    <vt:lpwstr/>
  </property>
</Properties>
</file>